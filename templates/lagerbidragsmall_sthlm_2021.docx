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2DD8" w14:textId="77777777" w:rsidR="00D94BFC" w:rsidRPr="001F2667" w:rsidRDefault="00D94BFC" w:rsidP="00D94BFC">
      <w:pPr>
        <w:rPr>
          <w:b/>
          <w:bCs/>
          <w:sz w:val="20"/>
          <w:szCs w:val="20"/>
        </w:rPr>
      </w:pPr>
      <w:r w:rsidRPr="001F2667">
        <w:rPr>
          <w:b/>
          <w:bCs/>
          <w:sz w:val="20"/>
          <w:szCs w:val="20"/>
        </w:rPr>
        <w:t>Idrottsförvaltningen</w:t>
      </w:r>
      <w:r w:rsidRPr="001F2667">
        <w:rPr>
          <w:b/>
          <w:bCs/>
          <w:sz w:val="20"/>
          <w:szCs w:val="20"/>
        </w:rPr>
        <w:tab/>
      </w:r>
      <w:r w:rsidRPr="001F2667">
        <w:rPr>
          <w:b/>
          <w:bCs/>
          <w:sz w:val="20"/>
          <w:szCs w:val="20"/>
        </w:rPr>
        <w:tab/>
      </w:r>
    </w:p>
    <w:p w14:paraId="19D58D6A" w14:textId="77777777" w:rsidR="00D94BFC" w:rsidRPr="001F2667" w:rsidRDefault="00D94BFC" w:rsidP="00D94BFC">
      <w:pPr>
        <w:rPr>
          <w:b/>
          <w:bCs/>
          <w:sz w:val="20"/>
          <w:szCs w:val="20"/>
        </w:rPr>
      </w:pPr>
      <w:r w:rsidRPr="001F2667">
        <w:rPr>
          <w:b/>
          <w:bCs/>
          <w:sz w:val="20"/>
          <w:szCs w:val="20"/>
        </w:rPr>
        <w:t xml:space="preserve">e-post: </w:t>
      </w:r>
      <w:r w:rsidRPr="001F2667">
        <w:rPr>
          <w:bCs/>
          <w:sz w:val="20"/>
          <w:szCs w:val="20"/>
        </w:rPr>
        <w:t xml:space="preserve">foreningsbidrag.idrott@stockholm.se  </w:t>
      </w:r>
    </w:p>
    <w:p w14:paraId="309EDC19" w14:textId="77777777" w:rsidR="00D94BFC" w:rsidRPr="001F2667" w:rsidRDefault="00D94BFC" w:rsidP="00D94BFC">
      <w:pPr>
        <w:rPr>
          <w:b/>
          <w:bCs/>
          <w:sz w:val="20"/>
          <w:szCs w:val="20"/>
        </w:rPr>
      </w:pPr>
      <w:r w:rsidRPr="001F2667">
        <w:rPr>
          <w:b/>
          <w:bCs/>
          <w:sz w:val="20"/>
          <w:szCs w:val="20"/>
        </w:rPr>
        <w:t>Telefon</w:t>
      </w:r>
      <w:r w:rsidRPr="001F2667">
        <w:rPr>
          <w:bCs/>
          <w:sz w:val="20"/>
          <w:szCs w:val="20"/>
        </w:rPr>
        <w:t>: 08-508 27 700</w:t>
      </w:r>
    </w:p>
    <w:p w14:paraId="596E7496" w14:textId="77777777" w:rsidR="00D94BFC" w:rsidRPr="009413BF" w:rsidRDefault="00D94BFC" w:rsidP="00D94BFC">
      <w:pPr>
        <w:tabs>
          <w:tab w:val="left" w:pos="1985"/>
          <w:tab w:val="left" w:pos="3828"/>
          <w:tab w:val="left" w:pos="4253"/>
          <w:tab w:val="center" w:pos="4535"/>
          <w:tab w:val="left" w:pos="4678"/>
        </w:tabs>
        <w:rPr>
          <w:sz w:val="20"/>
          <w:szCs w:val="20"/>
        </w:rPr>
      </w:pPr>
      <w:r w:rsidRPr="009413BF">
        <w:rPr>
          <w:b/>
          <w:sz w:val="20"/>
          <w:szCs w:val="20"/>
        </w:rPr>
        <w:t xml:space="preserve">Fullständiga regler finns att läsa på </w:t>
      </w:r>
      <w:hyperlink r:id="rId8" w:history="1">
        <w:r w:rsidRPr="009413BF">
          <w:rPr>
            <w:rStyle w:val="Hyperlink"/>
            <w:sz w:val="16"/>
            <w:szCs w:val="16"/>
          </w:rPr>
          <w:t>https://foretagsservice.stockholm/stod-till-foreningar-och-kulturaktorer/</w:t>
        </w:r>
      </w:hyperlink>
    </w:p>
    <w:p w14:paraId="7D7B7F99" w14:textId="77777777" w:rsidR="005D44FB" w:rsidRPr="00982597" w:rsidRDefault="005D44FB" w:rsidP="005D44FB">
      <w:pPr>
        <w:pStyle w:val="Mellanrubrik"/>
        <w:rPr>
          <w:rFonts w:ascii="Times New Roman" w:hAnsi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2476"/>
        <w:gridCol w:w="2477"/>
      </w:tblGrid>
      <w:tr w:rsidR="005D44FB" w14:paraId="05DA71D4" w14:textId="77777777" w:rsidTr="00F67308">
        <w:tc>
          <w:tcPr>
            <w:tcW w:w="4953" w:type="dxa"/>
          </w:tcPr>
          <w:p w14:paraId="05DAFA03" w14:textId="77777777" w:rsidR="005D44FB" w:rsidRPr="00710C76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 w:rsidRPr="00710C76">
              <w:rPr>
                <w:rFonts w:ascii="Times New Roman" w:hAnsi="Times New Roman"/>
                <w:sz w:val="16"/>
                <w:szCs w:val="16"/>
              </w:rPr>
              <w:t>Föreningens namn</w:t>
            </w:r>
          </w:p>
          <w:p w14:paraId="3CB5E815" w14:textId="3898E4BB" w:rsidR="005D44FB" w:rsidRDefault="00267BB0" w:rsidP="00F673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foreningsnamn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«foreningsnamn»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953" w:type="dxa"/>
            <w:gridSpan w:val="2"/>
          </w:tcPr>
          <w:p w14:paraId="299540CD" w14:textId="77777777" w:rsidR="005D44FB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 w:rsidRPr="00710C76">
              <w:rPr>
                <w:rFonts w:ascii="Times New Roman" w:hAnsi="Times New Roman"/>
                <w:sz w:val="16"/>
                <w:szCs w:val="16"/>
              </w:rPr>
              <w:t>Organisationsnummer</w:t>
            </w:r>
          </w:p>
          <w:p w14:paraId="5DE3C3C6" w14:textId="5F4CBE14" w:rsidR="005D44FB" w:rsidRPr="001A4A92" w:rsidRDefault="006C0B56" w:rsidP="00F6730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organisationsnummer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«organisationsnummer»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5D44FB" w14:paraId="2FC9F418" w14:textId="77777777" w:rsidTr="00F67308">
        <w:tc>
          <w:tcPr>
            <w:tcW w:w="4953" w:type="dxa"/>
          </w:tcPr>
          <w:p w14:paraId="284D7EE6" w14:textId="77777777" w:rsidR="005D44FB" w:rsidRPr="00710C76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 w:rsidRPr="00710C76">
              <w:rPr>
                <w:rFonts w:ascii="Times New Roman" w:hAnsi="Times New Roman"/>
                <w:sz w:val="16"/>
                <w:szCs w:val="16"/>
              </w:rPr>
              <w:t>c/o</w:t>
            </w:r>
          </w:p>
          <w:p w14:paraId="400A0FD4" w14:textId="77777777" w:rsidR="005D44FB" w:rsidRDefault="005D44FB" w:rsidP="00F673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  <w:noProof/>
              </w:rPr>
              <w:t> 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953" w:type="dxa"/>
            <w:gridSpan w:val="2"/>
          </w:tcPr>
          <w:p w14:paraId="5D0DFC6C" w14:textId="77777777" w:rsidR="005D44FB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 w:rsidRPr="00710C76">
              <w:rPr>
                <w:rFonts w:ascii="Times New Roman" w:hAnsi="Times New Roman"/>
                <w:sz w:val="16"/>
                <w:szCs w:val="16"/>
              </w:rPr>
              <w:t>Kundnummer</w:t>
            </w:r>
          </w:p>
          <w:p w14:paraId="7C99B537" w14:textId="758053F2" w:rsidR="005D44FB" w:rsidRPr="001A4A92" w:rsidRDefault="00DC2532" w:rsidP="00F6730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kundnummer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«kundnummer»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5D44FB" w14:paraId="5D0AF367" w14:textId="77777777" w:rsidTr="00F67308">
        <w:tc>
          <w:tcPr>
            <w:tcW w:w="4953" w:type="dxa"/>
          </w:tcPr>
          <w:p w14:paraId="71A612F5" w14:textId="77777777" w:rsidR="005D44FB" w:rsidRPr="00710C76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Gatuadress eller boxadress</w:t>
            </w:r>
          </w:p>
          <w:p w14:paraId="0B3243D5" w14:textId="4BA94989" w:rsidR="005D44FB" w:rsidRDefault="00261FC2" w:rsidP="00F673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adress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«adress»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476" w:type="dxa"/>
          </w:tcPr>
          <w:p w14:paraId="2260FB8D" w14:textId="77777777" w:rsidR="005D44FB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Postnummer</w:t>
            </w:r>
          </w:p>
          <w:p w14:paraId="7D9F1A66" w14:textId="76E5732D" w:rsidR="005D44FB" w:rsidRPr="001A4A92" w:rsidRDefault="009627D8" w:rsidP="00F6730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postnr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«postnr»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477" w:type="dxa"/>
          </w:tcPr>
          <w:p w14:paraId="5BC4B483" w14:textId="77777777" w:rsidR="005D44FB" w:rsidRDefault="00BC0274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Postort</w:t>
            </w:r>
          </w:p>
          <w:p w14:paraId="244DF05D" w14:textId="46CBAB26" w:rsidR="005D44FB" w:rsidRPr="001A4A92" w:rsidRDefault="009627D8" w:rsidP="00F6730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postort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«postort»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5D44FB" w14:paraId="616EDCE5" w14:textId="77777777" w:rsidTr="00F67308">
        <w:tc>
          <w:tcPr>
            <w:tcW w:w="4953" w:type="dxa"/>
          </w:tcPr>
          <w:p w14:paraId="0828AB89" w14:textId="77777777" w:rsidR="005D44FB" w:rsidRPr="00492B2C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Kontaktperson, För- och efternamn</w:t>
            </w:r>
          </w:p>
          <w:p w14:paraId="1B495694" w14:textId="5B211433" w:rsidR="005D44FB" w:rsidRDefault="00ED6F35" w:rsidP="00F673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953" w:type="dxa"/>
            <w:gridSpan w:val="2"/>
          </w:tcPr>
          <w:p w14:paraId="678B1AE5" w14:textId="77777777" w:rsidR="005D44FB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Telefonnummer till kontaktperson</w:t>
            </w:r>
          </w:p>
          <w:p w14:paraId="5E93A6B2" w14:textId="373900C8" w:rsidR="005D44FB" w:rsidRPr="001A4A92" w:rsidRDefault="00ED6F35" w:rsidP="00F6730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ledartelefon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«ledartelefon»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5D44FB" w14:paraId="40B9FBCA" w14:textId="77777777" w:rsidTr="00F67308">
        <w:tc>
          <w:tcPr>
            <w:tcW w:w="4953" w:type="dxa"/>
          </w:tcPr>
          <w:p w14:paraId="751D1C0C" w14:textId="77777777" w:rsidR="005D44FB" w:rsidRPr="00492B2C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E-post till kontaktperson</w:t>
            </w:r>
          </w:p>
          <w:p w14:paraId="78C9F6E9" w14:textId="197FA4D1" w:rsidR="005D44FB" w:rsidRDefault="00ED6F35" w:rsidP="00F673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ledaremail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«ledaremail»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953" w:type="dxa"/>
            <w:gridSpan w:val="2"/>
          </w:tcPr>
          <w:p w14:paraId="771240E7" w14:textId="77777777" w:rsidR="005D44FB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E-post till föreningen</w:t>
            </w:r>
          </w:p>
          <w:p w14:paraId="1250CC4A" w14:textId="71F6B69F" w:rsidR="005D44FB" w:rsidRPr="001A4A92" w:rsidRDefault="00261FC2" w:rsidP="00F67308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epost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«epost»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5D44FB" w14:paraId="44F8FF57" w14:textId="77777777" w:rsidTr="00F67308">
        <w:tc>
          <w:tcPr>
            <w:tcW w:w="4953" w:type="dxa"/>
          </w:tcPr>
          <w:p w14:paraId="39FD441B" w14:textId="77777777" w:rsidR="005D44FB" w:rsidRPr="00492B2C" w:rsidRDefault="005D44FB" w:rsidP="00F67308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Föreningens plusgiro/bankgiro</w:t>
            </w:r>
          </w:p>
          <w:p w14:paraId="442AA3D7" w14:textId="1A6999B4" w:rsidR="005D44FB" w:rsidRDefault="00261FC2" w:rsidP="00F673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bankkonto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«bankkonto»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953" w:type="dxa"/>
            <w:gridSpan w:val="2"/>
          </w:tcPr>
          <w:p w14:paraId="32DC3564" w14:textId="77777777" w:rsidR="005D44FB" w:rsidRPr="001A4A92" w:rsidRDefault="005D44FB" w:rsidP="00F67308">
            <w:pPr>
              <w:rPr>
                <w:rFonts w:ascii="Times New Roman" w:hAnsi="Times New Roman"/>
                <w:szCs w:val="24"/>
              </w:rPr>
            </w:pPr>
          </w:p>
        </w:tc>
      </w:tr>
    </w:tbl>
    <w:p w14:paraId="1F68876C" w14:textId="77777777" w:rsidR="00F6385A" w:rsidRDefault="00F6385A" w:rsidP="00314657">
      <w:pPr>
        <w:rPr>
          <w:sz w:val="16"/>
          <w:szCs w:val="16"/>
        </w:rPr>
      </w:pPr>
    </w:p>
    <w:p w14:paraId="081FF369" w14:textId="77777777" w:rsidR="00F6385A" w:rsidRPr="00DD7D1B" w:rsidRDefault="005D44FB" w:rsidP="00314657">
      <w:pPr>
        <w:rPr>
          <w:rFonts w:ascii="Times New Roman" w:hAnsi="Times New Roman"/>
          <w:b/>
          <w:szCs w:val="24"/>
        </w:rPr>
      </w:pPr>
      <w:r w:rsidRPr="00DD7D1B">
        <w:rPr>
          <w:rFonts w:ascii="Times New Roman" w:hAnsi="Times New Roman"/>
          <w:b/>
          <w:szCs w:val="24"/>
        </w:rPr>
        <w:t xml:space="preserve">Ansökan avser </w:t>
      </w:r>
      <w:r w:rsidR="00DD7D1B" w:rsidRPr="00DD7D1B">
        <w:rPr>
          <w:rFonts w:ascii="Times New Roman" w:hAnsi="Times New Roman"/>
          <w:b/>
          <w:szCs w:val="24"/>
        </w:rPr>
        <w:tab/>
      </w:r>
      <w:r w:rsidR="00DD7D1B" w:rsidRPr="00DD7D1B">
        <w:rPr>
          <w:rFonts w:ascii="Times New Roman" w:hAnsi="Times New Roman"/>
          <w:b/>
          <w:szCs w:val="24"/>
        </w:rPr>
        <w:tab/>
      </w:r>
      <w:r w:rsidR="00DD7D1B" w:rsidRPr="00DD7D1B">
        <w:rPr>
          <w:rFonts w:ascii="Times New Roman" w:hAnsi="Times New Roman"/>
          <w:b/>
          <w:szCs w:val="24"/>
        </w:rPr>
        <w:tab/>
      </w:r>
      <w:r w:rsidR="00DD7D1B" w:rsidRPr="00DD7D1B">
        <w:rPr>
          <w:rFonts w:ascii="Times New Roman" w:hAnsi="Times New Roman"/>
          <w:b/>
          <w:szCs w:val="24"/>
        </w:rPr>
        <w:tab/>
      </w:r>
      <w:r w:rsidR="00DD7D1B" w:rsidRPr="00DD7D1B">
        <w:rPr>
          <w:rFonts w:ascii="Times New Roman" w:hAnsi="Times New Roman"/>
          <w:b/>
          <w:szCs w:val="24"/>
        </w:rPr>
        <w:tab/>
        <w:t>Redovisas senast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4953"/>
      </w:tblGrid>
      <w:tr w:rsidR="00F6385A" w14:paraId="1B8C8B64" w14:textId="77777777" w:rsidTr="00DD7D1B">
        <w:trPr>
          <w:trHeight w:val="348"/>
        </w:trPr>
        <w:tc>
          <w:tcPr>
            <w:tcW w:w="4953" w:type="dxa"/>
          </w:tcPr>
          <w:p w14:paraId="4CC9A6F6" w14:textId="77777777" w:rsidR="00D2325C" w:rsidRPr="00D2325C" w:rsidRDefault="00D2325C" w:rsidP="00314657">
            <w:pPr>
              <w:rPr>
                <w:rFonts w:ascii="Times New Roman" w:hAnsi="Times New Roman"/>
                <w:sz w:val="12"/>
                <w:szCs w:val="12"/>
              </w:rPr>
            </w:pPr>
          </w:p>
          <w:p w14:paraId="6F16FE76" w14:textId="6565CB83" w:rsidR="00DD7D1B" w:rsidRPr="00DD7D1B" w:rsidRDefault="00561029" w:rsidP="00DD7D1B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H1 \* MERGEFORMAT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«H1»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F6385A">
              <w:rPr>
                <w:rFonts w:ascii="Times New Roman" w:hAnsi="Times New Roman"/>
                <w:szCs w:val="24"/>
              </w:rPr>
              <w:t>1 dec 20</w:t>
            </w:r>
            <w:r w:rsidR="00CE39E6">
              <w:rPr>
                <w:rFonts w:ascii="Times New Roman" w:hAnsi="Times New Roman"/>
                <w:szCs w:val="24"/>
              </w:rPr>
              <w:t>20</w:t>
            </w:r>
            <w:r w:rsidR="00F6385A">
              <w:rPr>
                <w:rFonts w:ascii="Times New Roman" w:hAnsi="Times New Roman"/>
                <w:szCs w:val="24"/>
              </w:rPr>
              <w:t xml:space="preserve"> – 31 maj 202</w:t>
            </w:r>
            <w:r w:rsidR="00CE39E6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953" w:type="dxa"/>
            <w:shd w:val="clear" w:color="auto" w:fill="D9D9D9" w:themeFill="background1" w:themeFillShade="D9"/>
          </w:tcPr>
          <w:p w14:paraId="602CDF90" w14:textId="77777777" w:rsidR="00D2325C" w:rsidRPr="00D2325C" w:rsidRDefault="00D2325C" w:rsidP="00314657">
            <w:pPr>
              <w:rPr>
                <w:rFonts w:ascii="Times New Roman" w:hAnsi="Times New Roman"/>
                <w:sz w:val="12"/>
                <w:szCs w:val="12"/>
              </w:rPr>
            </w:pPr>
          </w:p>
          <w:p w14:paraId="34898A54" w14:textId="77777777" w:rsidR="00DD7D1B" w:rsidRPr="00F6385A" w:rsidRDefault="00DD7D1B" w:rsidP="00DD7D1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Cs w:val="24"/>
              </w:rPr>
              <w:t>30 juni</w:t>
            </w:r>
          </w:p>
        </w:tc>
      </w:tr>
      <w:tr w:rsidR="00DD7D1B" w14:paraId="61ADF8F3" w14:textId="77777777" w:rsidTr="00DD7D1B">
        <w:tc>
          <w:tcPr>
            <w:tcW w:w="4953" w:type="dxa"/>
          </w:tcPr>
          <w:p w14:paraId="28912D7E" w14:textId="7E2ED31C" w:rsidR="00DD7D1B" w:rsidRPr="00DD7D1B" w:rsidRDefault="00561029" w:rsidP="00DD7D1B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H2 \* MERGEFORMAT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«H2»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DD7D1B" w:rsidRPr="00DD7D1B">
              <w:rPr>
                <w:rFonts w:ascii="Times New Roman" w:hAnsi="Times New Roman"/>
                <w:szCs w:val="24"/>
              </w:rPr>
              <w:t>1 juni 2021 – 30 november 202</w:t>
            </w:r>
            <w:r w:rsidR="00DD7D1B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953" w:type="dxa"/>
            <w:shd w:val="clear" w:color="auto" w:fill="D9D9D9" w:themeFill="background1" w:themeFillShade="D9"/>
          </w:tcPr>
          <w:p w14:paraId="648B0C85" w14:textId="77777777" w:rsidR="00DD7D1B" w:rsidRPr="00DD7D1B" w:rsidRDefault="00DD7D1B" w:rsidP="00DD7D1B">
            <w:pPr>
              <w:rPr>
                <w:rFonts w:ascii="Times New Roman" w:hAnsi="Times New Roman"/>
                <w:sz w:val="12"/>
                <w:szCs w:val="12"/>
              </w:rPr>
            </w:pPr>
          </w:p>
          <w:p w14:paraId="456C2AAD" w14:textId="77777777" w:rsidR="00DD7D1B" w:rsidRPr="00D2325C" w:rsidRDefault="00DD7D1B" w:rsidP="00DD7D1B">
            <w:pPr>
              <w:rPr>
                <w:rFonts w:ascii="Times New Roman" w:hAnsi="Times New Roman"/>
                <w:sz w:val="12"/>
                <w:szCs w:val="12"/>
              </w:rPr>
            </w:pPr>
            <w:r w:rsidRPr="00DD7D1B">
              <w:rPr>
                <w:rFonts w:ascii="Times New Roman" w:hAnsi="Times New Roman"/>
                <w:szCs w:val="24"/>
              </w:rPr>
              <w:t>15 december</w:t>
            </w:r>
          </w:p>
        </w:tc>
      </w:tr>
      <w:tr w:rsidR="00F6385A" w14:paraId="4D9E1D55" w14:textId="77777777" w:rsidTr="00F6385A">
        <w:tc>
          <w:tcPr>
            <w:tcW w:w="4953" w:type="dxa"/>
          </w:tcPr>
          <w:p w14:paraId="6A3474C4" w14:textId="77777777" w:rsidR="00D2325C" w:rsidRPr="00D2325C" w:rsidRDefault="00D2325C" w:rsidP="00314657">
            <w:pPr>
              <w:rPr>
                <w:rFonts w:ascii="Times New Roman" w:hAnsi="Times New Roman"/>
                <w:sz w:val="12"/>
                <w:szCs w:val="12"/>
              </w:rPr>
            </w:pPr>
          </w:p>
          <w:p w14:paraId="79707205" w14:textId="6D449102" w:rsidR="00D2325C" w:rsidRPr="00DD7D1B" w:rsidRDefault="000F4083" w:rsidP="0031465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helg \* MERGEFORMAT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«helg»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38195E">
              <w:rPr>
                <w:rFonts w:ascii="Times New Roman" w:hAnsi="Times New Roman"/>
                <w:szCs w:val="24"/>
              </w:rPr>
              <w:t>Läger under veckoslut</w:t>
            </w:r>
          </w:p>
        </w:tc>
        <w:tc>
          <w:tcPr>
            <w:tcW w:w="4953" w:type="dxa"/>
          </w:tcPr>
          <w:p w14:paraId="69D31C74" w14:textId="77777777" w:rsidR="00D2325C" w:rsidRPr="00D2325C" w:rsidRDefault="00D2325C" w:rsidP="00314657">
            <w:pPr>
              <w:rPr>
                <w:rFonts w:ascii="Times New Roman" w:hAnsi="Times New Roman"/>
                <w:sz w:val="12"/>
                <w:szCs w:val="12"/>
              </w:rPr>
            </w:pPr>
          </w:p>
          <w:p w14:paraId="62F78B0B" w14:textId="7D606E14" w:rsidR="00D2325C" w:rsidRPr="00DD7D1B" w:rsidRDefault="000F4083" w:rsidP="00314657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lov \* MERGEFORMAT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</w:rPr>
              <w:t>«lov»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="00D2325C">
              <w:rPr>
                <w:rFonts w:ascii="Times New Roman" w:hAnsi="Times New Roman"/>
                <w:szCs w:val="24"/>
              </w:rPr>
              <w:t>Läger under skollov</w:t>
            </w:r>
          </w:p>
        </w:tc>
      </w:tr>
    </w:tbl>
    <w:p w14:paraId="45D814C7" w14:textId="77777777" w:rsidR="005A3F81" w:rsidRDefault="005A3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7"/>
        <w:gridCol w:w="2476"/>
        <w:gridCol w:w="2477"/>
      </w:tblGrid>
      <w:tr w:rsidR="00F6385A" w14:paraId="3A7A4A15" w14:textId="77777777" w:rsidTr="00041093">
        <w:tc>
          <w:tcPr>
            <w:tcW w:w="4953" w:type="dxa"/>
            <w:gridSpan w:val="2"/>
          </w:tcPr>
          <w:p w14:paraId="0DA1FA67" w14:textId="77777777" w:rsidR="00F6385A" w:rsidRPr="00C320EA" w:rsidRDefault="00C320EA" w:rsidP="00D2325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Lägerplats</w:t>
            </w:r>
          </w:p>
          <w:p w14:paraId="1A0FE84F" w14:textId="6EBDA080" w:rsidR="00041093" w:rsidRDefault="00CC3CA0" w:rsidP="00D2325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lagerplats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«lagerplats»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953" w:type="dxa"/>
            <w:gridSpan w:val="2"/>
          </w:tcPr>
          <w:p w14:paraId="6F4FDC96" w14:textId="77777777" w:rsidR="00F6385A" w:rsidRDefault="00C320EA" w:rsidP="00D2325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Datum fr.o.m</w:t>
            </w:r>
            <w:r w:rsidR="000D1D79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– t.o.m.</w:t>
            </w:r>
            <w:r w:rsidR="000D1D79">
              <w:rPr>
                <w:rFonts w:ascii="Times New Roman" w:hAnsi="Times New Roman"/>
                <w:sz w:val="16"/>
                <w:szCs w:val="16"/>
              </w:rPr>
              <w:t xml:space="preserve"> (ÅÅ-MM-DD)</w:t>
            </w:r>
          </w:p>
          <w:p w14:paraId="65CE680B" w14:textId="4B2F708A" w:rsidR="000D1D79" w:rsidRPr="00C320EA" w:rsidRDefault="00CC3CA0" w:rsidP="000D1D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startdatum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«startdatum»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Fonts w:ascii="Times New Roman" w:hAnsi="Times New Roman"/>
              </w:rPr>
              <w:t xml:space="preserve"> </w:t>
            </w:r>
            <w:r w:rsidR="000D1D79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slutdatum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«slutdatum»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041093" w14:paraId="6C0F4AFC" w14:textId="77777777" w:rsidTr="00765B2E">
        <w:tc>
          <w:tcPr>
            <w:tcW w:w="2476" w:type="dxa"/>
          </w:tcPr>
          <w:p w14:paraId="0078EA8A" w14:textId="77777777" w:rsidR="00041093" w:rsidRPr="00464BE9" w:rsidRDefault="00041093" w:rsidP="00041093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Antal medlemmar 7-20 år</w:t>
            </w:r>
          </w:p>
          <w:p w14:paraId="39CA5A9E" w14:textId="585102C4" w:rsidR="00041093" w:rsidRDefault="001F7E3F" w:rsidP="0004109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antalmedlemmar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«antalmedlemmar»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477" w:type="dxa"/>
          </w:tcPr>
          <w:p w14:paraId="230338DE" w14:textId="77777777" w:rsidR="00041093" w:rsidRDefault="00041093" w:rsidP="00D2325C">
            <w:pPr>
              <w:rPr>
                <w:rFonts w:ascii="Times New Roman" w:hAnsi="Times New Roman"/>
                <w:sz w:val="16"/>
                <w:szCs w:val="16"/>
              </w:rPr>
            </w:pPr>
            <w:r w:rsidRPr="00464BE9">
              <w:rPr>
                <w:rFonts w:ascii="Times New Roman" w:hAnsi="Times New Roman"/>
                <w:sz w:val="16"/>
                <w:szCs w:val="16"/>
              </w:rPr>
              <w:t>Antal dagar</w:t>
            </w:r>
          </w:p>
          <w:p w14:paraId="4DA956F1" w14:textId="1BDF65BF" w:rsidR="00041093" w:rsidRPr="00041093" w:rsidRDefault="001F7E3F" w:rsidP="00D2325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antaldagar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«antaldagar»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476" w:type="dxa"/>
          </w:tcPr>
          <w:p w14:paraId="74794186" w14:textId="77777777" w:rsidR="00C320EA" w:rsidRDefault="00C320EA" w:rsidP="00D2325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Belopp per deltagare och dag</w:t>
            </w:r>
          </w:p>
          <w:p w14:paraId="6AD3BA0C" w14:textId="77777777" w:rsidR="00C320EA" w:rsidRPr="00041093" w:rsidRDefault="000D1D79" w:rsidP="00D2325C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t>35 kronor</w:t>
            </w:r>
          </w:p>
        </w:tc>
        <w:tc>
          <w:tcPr>
            <w:tcW w:w="2477" w:type="dxa"/>
          </w:tcPr>
          <w:p w14:paraId="688A0B99" w14:textId="77777777" w:rsidR="00332C0E" w:rsidRDefault="00C320EA" w:rsidP="00332C0E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Summa</w:t>
            </w:r>
          </w:p>
          <w:p w14:paraId="15F8277B" w14:textId="49FBE905" w:rsidR="00332C0E" w:rsidRPr="00332C0E" w:rsidRDefault="00332C0E" w:rsidP="00332C0E">
            <w:fldSimple w:instr=" MERGEFIELD summa \* MERGEFORMAT ">
              <w:r>
                <w:rPr>
                  <w:noProof/>
                </w:rPr>
                <w:t>«summa»</w:t>
              </w:r>
            </w:fldSimple>
          </w:p>
        </w:tc>
      </w:tr>
    </w:tbl>
    <w:p w14:paraId="21BC9352" w14:textId="77777777" w:rsidR="00D81CB3" w:rsidRDefault="00D81CB3" w:rsidP="00314657">
      <w:pPr>
        <w:rPr>
          <w:rFonts w:ascii="Times New Roman" w:hAnsi="Times New Roman"/>
          <w:sz w:val="16"/>
          <w:szCs w:val="16"/>
        </w:rPr>
      </w:pPr>
    </w:p>
    <w:p w14:paraId="5A6C684F" w14:textId="77777777" w:rsidR="00B95BEF" w:rsidRDefault="00B95BEF" w:rsidP="00B95BEF">
      <w:pPr>
        <w:rPr>
          <w:rFonts w:cstheme="minorHAnsi"/>
          <w:b/>
          <w:szCs w:val="24"/>
        </w:rPr>
      </w:pPr>
      <w:r>
        <w:rPr>
          <w:rFonts w:ascii="Times New Roman" w:hAnsi="Times New Roman"/>
          <w:b/>
          <w:szCs w:val="24"/>
        </w:rPr>
        <w:t>Följande handling ska bifogas</w:t>
      </w:r>
    </w:p>
    <w:p w14:paraId="0BEA8F65" w14:textId="77777777" w:rsidR="00CE39E6" w:rsidRDefault="00CE39E6" w:rsidP="00DD2BE4">
      <w:pPr>
        <w:pStyle w:val="ListParagraph"/>
        <w:numPr>
          <w:ilvl w:val="0"/>
          <w:numId w:val="9"/>
        </w:numPr>
        <w:rPr>
          <w:rFonts w:ascii="Times New Roman" w:hAnsi="Times New Roman"/>
          <w:b/>
          <w:szCs w:val="24"/>
        </w:rPr>
      </w:pPr>
      <w:r w:rsidRPr="00DD2BE4">
        <w:rPr>
          <w:rFonts w:ascii="Times New Roman" w:hAnsi="Times New Roman"/>
          <w:b/>
          <w:szCs w:val="24"/>
        </w:rPr>
        <w:t xml:space="preserve">Lägerprogram </w:t>
      </w:r>
    </w:p>
    <w:p w14:paraId="408BD05C" w14:textId="77777777" w:rsidR="00B95BEF" w:rsidRPr="00DD2BE4" w:rsidRDefault="00B95BEF" w:rsidP="00B95BEF">
      <w:pPr>
        <w:pStyle w:val="ListParagraph"/>
        <w:rPr>
          <w:rFonts w:ascii="Times New Roman" w:hAnsi="Times New Roman"/>
          <w:b/>
          <w:szCs w:val="24"/>
        </w:rPr>
      </w:pPr>
    </w:p>
    <w:p w14:paraId="4EC53BE1" w14:textId="77777777" w:rsidR="00CE39E6" w:rsidRPr="003C378B" w:rsidRDefault="00CE39E6" w:rsidP="00314657">
      <w:pPr>
        <w:rPr>
          <w:szCs w:val="24"/>
        </w:rPr>
      </w:pPr>
      <w:r w:rsidRPr="003C378B">
        <w:rPr>
          <w:szCs w:val="24"/>
        </w:rPr>
        <w:t>Att uppgifterna är korrekta och sanningsenliga samt att föreningen fungerar enligt demokratiska principer och värderingar intygas:</w:t>
      </w:r>
    </w:p>
    <w:p w14:paraId="7F96F423" w14:textId="77777777" w:rsidR="00F71F53" w:rsidRDefault="00F71F53" w:rsidP="00A577A1">
      <w:pPr>
        <w:rPr>
          <w:rFonts w:ascii="Times New Roman" w:hAnsi="Times New Roman"/>
          <w:b/>
          <w:sz w:val="16"/>
          <w:szCs w:val="16"/>
        </w:rPr>
      </w:pPr>
    </w:p>
    <w:p w14:paraId="5D20D4E7" w14:textId="28D7A755" w:rsidR="00982597" w:rsidRDefault="003C378B" w:rsidP="003C378B">
      <w:pPr>
        <w:rPr>
          <w:rFonts w:ascii="Times New Roman" w:hAnsi="Times New Roman"/>
          <w:sz w:val="18"/>
          <w:szCs w:val="18"/>
        </w:rPr>
      </w:pPr>
      <w:r w:rsidRPr="00893D3E">
        <w:rPr>
          <w:szCs w:val="24"/>
        </w:rPr>
        <w:t xml:space="preserve">Stockholm den </w:t>
      </w:r>
      <w:r w:rsidR="00847B4C">
        <w:rPr>
          <w:szCs w:val="24"/>
        </w:rPr>
        <w:fldChar w:fldCharType="begin"/>
      </w:r>
      <w:r w:rsidR="00847B4C">
        <w:rPr>
          <w:szCs w:val="24"/>
        </w:rPr>
        <w:instrText xml:space="preserve"> MERGEFIELD dag \* MERGEFORMAT </w:instrText>
      </w:r>
      <w:r w:rsidR="00847B4C">
        <w:rPr>
          <w:szCs w:val="24"/>
        </w:rPr>
        <w:fldChar w:fldCharType="separate"/>
      </w:r>
      <w:r w:rsidR="00847B4C">
        <w:rPr>
          <w:noProof/>
          <w:szCs w:val="24"/>
        </w:rPr>
        <w:t>«dag»</w:t>
      </w:r>
      <w:r w:rsidR="00847B4C">
        <w:rPr>
          <w:szCs w:val="24"/>
        </w:rPr>
        <w:fldChar w:fldCharType="end"/>
      </w:r>
      <w:r>
        <w:rPr>
          <w:szCs w:val="24"/>
        </w:rPr>
        <w:t xml:space="preserve">  /  </w:t>
      </w:r>
      <w:r w:rsidR="00847B4C">
        <w:rPr>
          <w:szCs w:val="24"/>
        </w:rPr>
        <w:fldChar w:fldCharType="begin"/>
      </w:r>
      <w:r w:rsidR="00847B4C">
        <w:rPr>
          <w:szCs w:val="24"/>
        </w:rPr>
        <w:instrText xml:space="preserve"> MERGEFIELD manad \* MERGEFORMAT </w:instrText>
      </w:r>
      <w:r w:rsidR="00847B4C">
        <w:rPr>
          <w:szCs w:val="24"/>
        </w:rPr>
        <w:fldChar w:fldCharType="separate"/>
      </w:r>
      <w:r w:rsidR="00847B4C">
        <w:rPr>
          <w:noProof/>
          <w:szCs w:val="24"/>
        </w:rPr>
        <w:t>«manad»</w:t>
      </w:r>
      <w:r w:rsidR="00847B4C">
        <w:rPr>
          <w:szCs w:val="24"/>
        </w:rPr>
        <w:fldChar w:fldCharType="end"/>
      </w:r>
      <w:r>
        <w:rPr>
          <w:szCs w:val="24"/>
        </w:rPr>
        <w:t xml:space="preserve">     2021</w:t>
      </w:r>
      <w:r w:rsidR="00AB7DF6" w:rsidRPr="00E77BE2">
        <w:rPr>
          <w:rFonts w:ascii="Times New Roman" w:hAnsi="Times New Roman"/>
          <w:sz w:val="18"/>
          <w:szCs w:val="18"/>
        </w:rPr>
        <w:tab/>
      </w:r>
    </w:p>
    <w:p w14:paraId="4F949B3A" w14:textId="20C39DC6" w:rsidR="00103690" w:rsidRPr="00BD07B4" w:rsidRDefault="00103690" w:rsidP="00103690">
      <w:pPr>
        <w:pStyle w:val="Tabellflt"/>
        <w:tabs>
          <w:tab w:val="right" w:pos="4820"/>
        </w:tabs>
        <w:rPr>
          <w:rFonts w:ascii="Times New Roman" w:hAnsi="Times New Roman"/>
        </w:rPr>
      </w:pPr>
      <w:r w:rsidRPr="00BD07B4">
        <w:rPr>
          <w:rFonts w:ascii="Times New Roman" w:hAnsi="Times New Roman"/>
        </w:rPr>
        <w:tab/>
      </w:r>
      <w:r w:rsidRPr="00BD07B4">
        <w:rPr>
          <w:rFonts w:ascii="Times New Roman" w:hAnsi="Times New Roman"/>
        </w:rPr>
        <w:tab/>
      </w:r>
      <w:r w:rsidR="00CE5661">
        <w:rPr>
          <w:rFonts w:ascii="Times New Roman" w:hAnsi="Times New Roman"/>
        </w:rPr>
        <w:fldChar w:fldCharType="begin"/>
      </w:r>
      <w:r w:rsidR="00CE5661">
        <w:rPr>
          <w:rFonts w:ascii="Times New Roman" w:hAnsi="Times New Roman"/>
        </w:rPr>
        <w:instrText xml:space="preserve"> MERGEFIELD ordforandeemail \* MERGEFORMAT </w:instrText>
      </w:r>
      <w:r w:rsidR="00CE5661">
        <w:rPr>
          <w:rFonts w:ascii="Times New Roman" w:hAnsi="Times New Roman"/>
        </w:rPr>
        <w:fldChar w:fldCharType="separate"/>
      </w:r>
      <w:r w:rsidR="00310C74">
        <w:rPr>
          <w:rFonts w:ascii="Times New Roman" w:hAnsi="Times New Roman"/>
          <w:noProof/>
        </w:rPr>
        <w:fldChar w:fldCharType="begin"/>
      </w:r>
      <w:r w:rsidR="00310C74">
        <w:rPr>
          <w:rFonts w:ascii="Times New Roman" w:hAnsi="Times New Roman"/>
          <w:noProof/>
        </w:rPr>
        <w:instrText xml:space="preserve"> MERGEFIELD ordforandetelefon \* MERGEFORMAT </w:instrText>
      </w:r>
      <w:r w:rsidR="00310C74">
        <w:rPr>
          <w:rFonts w:ascii="Times New Roman" w:hAnsi="Times New Roman"/>
          <w:noProof/>
        </w:rPr>
        <w:fldChar w:fldCharType="separate"/>
      </w:r>
      <w:r w:rsidR="00310C74">
        <w:rPr>
          <w:rFonts w:ascii="Times New Roman" w:hAnsi="Times New Roman"/>
          <w:noProof/>
        </w:rPr>
        <w:t>«ordforandetelefon»</w:t>
      </w:r>
      <w:r w:rsidR="00310C74">
        <w:rPr>
          <w:rFonts w:ascii="Times New Roman" w:hAnsi="Times New Roman"/>
          <w:noProof/>
        </w:rPr>
        <w:fldChar w:fldCharType="end"/>
      </w:r>
      <w:r w:rsidR="00CE5661">
        <w:rPr>
          <w:rFonts w:ascii="Times New Roman" w:hAnsi="Times New Roman"/>
        </w:rPr>
        <w:fldChar w:fldCharType="end"/>
      </w:r>
    </w:p>
    <w:p w14:paraId="1313DCD6" w14:textId="77777777" w:rsidR="00103690" w:rsidRPr="00BD07B4" w:rsidRDefault="00103690" w:rsidP="00103690">
      <w:pPr>
        <w:tabs>
          <w:tab w:val="decimal" w:leader="underscore" w:pos="4820"/>
          <w:tab w:val="left" w:pos="5046"/>
          <w:tab w:val="left" w:leader="underscore" w:pos="9866"/>
        </w:tabs>
        <w:rPr>
          <w:rFonts w:ascii="Times New Roman" w:hAnsi="Times New Roman"/>
          <w:sz w:val="16"/>
          <w:szCs w:val="16"/>
        </w:rPr>
      </w:pPr>
      <w:r w:rsidRPr="00BD07B4">
        <w:rPr>
          <w:rFonts w:ascii="Times New Roman" w:hAnsi="Times New Roman"/>
          <w:sz w:val="16"/>
          <w:szCs w:val="16"/>
        </w:rPr>
        <w:tab/>
      </w:r>
      <w:r w:rsidRPr="00BD07B4">
        <w:rPr>
          <w:rFonts w:ascii="Times New Roman" w:hAnsi="Times New Roman"/>
          <w:sz w:val="16"/>
          <w:szCs w:val="16"/>
        </w:rPr>
        <w:tab/>
      </w:r>
      <w:r w:rsidRPr="00BD07B4">
        <w:rPr>
          <w:rFonts w:ascii="Times New Roman" w:hAnsi="Times New Roman"/>
          <w:sz w:val="16"/>
          <w:szCs w:val="16"/>
        </w:rPr>
        <w:tab/>
      </w:r>
    </w:p>
    <w:p w14:paraId="7C0BAC45" w14:textId="77777777" w:rsidR="00103690" w:rsidRPr="00226789" w:rsidRDefault="00103690" w:rsidP="00103690">
      <w:pPr>
        <w:tabs>
          <w:tab w:val="decimal" w:pos="4820"/>
          <w:tab w:val="left" w:pos="5046"/>
          <w:tab w:val="left" w:pos="9866"/>
        </w:tabs>
        <w:rPr>
          <w:sz w:val="16"/>
          <w:szCs w:val="16"/>
        </w:rPr>
      </w:pPr>
      <w:r w:rsidRPr="00226789">
        <w:rPr>
          <w:sz w:val="16"/>
          <w:szCs w:val="16"/>
        </w:rPr>
        <w:t>Underskrift Ordförande</w:t>
      </w:r>
      <w:r w:rsidRPr="00226789">
        <w:rPr>
          <w:sz w:val="16"/>
          <w:szCs w:val="16"/>
        </w:rPr>
        <w:tab/>
      </w:r>
      <w:r w:rsidRPr="00226789">
        <w:rPr>
          <w:sz w:val="16"/>
          <w:szCs w:val="16"/>
        </w:rPr>
        <w:tab/>
        <w:t>Telefon dagtid</w:t>
      </w:r>
    </w:p>
    <w:p w14:paraId="66DCCB8D" w14:textId="77A6C1CC" w:rsidR="00103690" w:rsidRPr="00226789" w:rsidRDefault="00103690" w:rsidP="00103690">
      <w:pPr>
        <w:pStyle w:val="Tabellflt"/>
        <w:tabs>
          <w:tab w:val="right" w:pos="4820"/>
        </w:tabs>
      </w:pPr>
      <w:bookmarkStart w:id="0" w:name="OLE_LINK1"/>
      <w:r w:rsidRPr="00226789">
        <w:t xml:space="preserve">  </w:t>
      </w:r>
      <w:fldSimple w:instr=" MERGEFIELD ordforande \* MERGEFORMAT ">
        <w:r w:rsidR="00CE5661">
          <w:rPr>
            <w:noProof/>
          </w:rPr>
          <w:t>«ordforande»</w:t>
        </w:r>
      </w:fldSimple>
      <w:r w:rsidRPr="00226789">
        <w:tab/>
      </w:r>
      <w:r w:rsidRPr="00226789">
        <w:tab/>
      </w:r>
      <w:fldSimple w:instr=" MERGEFIELD ordforandeemail \* MERGEFORMAT ">
        <w:r w:rsidR="00CE5661">
          <w:rPr>
            <w:noProof/>
          </w:rPr>
          <w:t>«ordforandeemail»</w:t>
        </w:r>
      </w:fldSimple>
    </w:p>
    <w:p w14:paraId="3F79BD0F" w14:textId="77777777" w:rsidR="00103690" w:rsidRPr="00226789" w:rsidRDefault="00103690" w:rsidP="00103690">
      <w:pPr>
        <w:tabs>
          <w:tab w:val="decimal" w:leader="underscore" w:pos="4820"/>
          <w:tab w:val="left" w:pos="5046"/>
          <w:tab w:val="left" w:leader="underscore" w:pos="9866"/>
        </w:tabs>
        <w:rPr>
          <w:sz w:val="16"/>
          <w:szCs w:val="16"/>
        </w:rPr>
      </w:pPr>
      <w:r w:rsidRPr="00226789">
        <w:rPr>
          <w:sz w:val="16"/>
          <w:szCs w:val="16"/>
        </w:rPr>
        <w:tab/>
      </w:r>
      <w:r w:rsidRPr="00226789">
        <w:rPr>
          <w:sz w:val="16"/>
          <w:szCs w:val="16"/>
        </w:rPr>
        <w:tab/>
      </w:r>
      <w:r w:rsidRPr="00226789">
        <w:rPr>
          <w:sz w:val="16"/>
          <w:szCs w:val="16"/>
        </w:rPr>
        <w:tab/>
      </w:r>
    </w:p>
    <w:p w14:paraId="3C56C450" w14:textId="77777777" w:rsidR="00103690" w:rsidRPr="00226789" w:rsidRDefault="00103690" w:rsidP="00103690">
      <w:pPr>
        <w:tabs>
          <w:tab w:val="decimal" w:pos="4820"/>
          <w:tab w:val="left" w:pos="5046"/>
          <w:tab w:val="left" w:pos="9866"/>
        </w:tabs>
        <w:rPr>
          <w:sz w:val="16"/>
          <w:szCs w:val="16"/>
        </w:rPr>
      </w:pPr>
      <w:r w:rsidRPr="00226789">
        <w:rPr>
          <w:sz w:val="16"/>
          <w:szCs w:val="16"/>
        </w:rPr>
        <w:t xml:space="preserve"> </w:t>
      </w:r>
      <w:bookmarkEnd w:id="0"/>
      <w:r w:rsidRPr="00226789">
        <w:rPr>
          <w:sz w:val="16"/>
          <w:szCs w:val="16"/>
        </w:rPr>
        <w:t xml:space="preserve"> Namnförtydligande, för- och efternamn</w:t>
      </w:r>
      <w:r w:rsidRPr="00226789">
        <w:rPr>
          <w:sz w:val="16"/>
          <w:szCs w:val="16"/>
        </w:rPr>
        <w:tab/>
      </w:r>
      <w:r w:rsidRPr="00226789">
        <w:rPr>
          <w:sz w:val="16"/>
          <w:szCs w:val="16"/>
        </w:rPr>
        <w:tab/>
        <w:t>E-post</w:t>
      </w:r>
    </w:p>
    <w:p w14:paraId="67B5FF10" w14:textId="77777777" w:rsidR="00103690" w:rsidRDefault="00103690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14:paraId="4C06E606" w14:textId="77777777" w:rsidR="00073AB4" w:rsidRPr="00EA3E65" w:rsidRDefault="00073AB4" w:rsidP="00073AB4">
      <w:pPr>
        <w:tabs>
          <w:tab w:val="center" w:pos="4535"/>
        </w:tabs>
        <w:rPr>
          <w:b/>
          <w:sz w:val="20"/>
          <w:szCs w:val="20"/>
        </w:rPr>
      </w:pPr>
      <w:r w:rsidRPr="00EA3E65">
        <w:rPr>
          <w:b/>
          <w:sz w:val="20"/>
          <w:szCs w:val="20"/>
        </w:rPr>
        <w:t>Idrottsförvaltningens noteringar</w:t>
      </w:r>
    </w:p>
    <w:p w14:paraId="3FB34C85" w14:textId="77777777" w:rsidR="00073AB4" w:rsidRPr="00EA3E65" w:rsidRDefault="00073AB4" w:rsidP="00073AB4">
      <w:pPr>
        <w:tabs>
          <w:tab w:val="left" w:pos="3180"/>
        </w:tabs>
        <w:rPr>
          <w:sz w:val="18"/>
          <w:szCs w:val="18"/>
        </w:rPr>
      </w:pPr>
      <w:r w:rsidRPr="00EA3E65">
        <w:rPr>
          <w:sz w:val="18"/>
          <w:szCs w:val="18"/>
        </w:rPr>
        <w:t>Beslut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3118"/>
      </w:tblGrid>
      <w:tr w:rsidR="00073AB4" w:rsidRPr="00335D58" w14:paraId="280FA195" w14:textId="77777777" w:rsidTr="00230E89">
        <w:trPr>
          <w:trHeight w:val="536"/>
        </w:trPr>
        <w:tc>
          <w:tcPr>
            <w:tcW w:w="3823" w:type="dxa"/>
          </w:tcPr>
          <w:p w14:paraId="5C8B6A13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  <w:r w:rsidRPr="00335D58">
              <w:rPr>
                <w:sz w:val="16"/>
                <w:szCs w:val="16"/>
              </w:rPr>
              <w:t xml:space="preserve">Godkänns </w:t>
            </w:r>
          </w:p>
          <w:p w14:paraId="6B7139FC" w14:textId="77777777" w:rsidR="00073AB4" w:rsidRPr="00335D58" w:rsidRDefault="00310C74" w:rsidP="00230E89">
            <w:pPr>
              <w:spacing w:line="360" w:lineRule="auto"/>
              <w:rPr>
                <w:szCs w:val="24"/>
              </w:rPr>
            </w:pPr>
            <w:sdt>
              <w:sdtPr>
                <w:rPr>
                  <w:sz w:val="22"/>
                </w:rPr>
                <w:id w:val="1692722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AB4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73AB4">
              <w:rPr>
                <w:sz w:val="22"/>
              </w:rPr>
              <w:t xml:space="preserve"> </w:t>
            </w:r>
            <w:r w:rsidR="00073AB4" w:rsidRPr="00335D58">
              <w:rPr>
                <w:sz w:val="20"/>
              </w:rPr>
              <w:t xml:space="preserve">Ja       </w:t>
            </w:r>
            <w:r w:rsidR="00073AB4" w:rsidRPr="00335D58">
              <w:rPr>
                <w:szCs w:val="24"/>
              </w:rPr>
              <w:t xml:space="preserve"> </w:t>
            </w:r>
            <w:sdt>
              <w:sdtPr>
                <w:rPr>
                  <w:sz w:val="22"/>
                </w:rPr>
                <w:id w:val="525613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AB4" w:rsidRPr="00335D58">
                  <w:rPr>
                    <w:rFonts w:ascii="Segoe UI Symbol" w:eastAsia="MS Gothic" w:hAnsi="Segoe UI Symbol" w:cs="Segoe UI Symbol"/>
                    <w:sz w:val="22"/>
                  </w:rPr>
                  <w:t>☐</w:t>
                </w:r>
              </w:sdtContent>
            </w:sdt>
            <w:r w:rsidR="00073AB4">
              <w:rPr>
                <w:sz w:val="22"/>
              </w:rPr>
              <w:t xml:space="preserve"> </w:t>
            </w:r>
            <w:r w:rsidR="00073AB4" w:rsidRPr="00335D58">
              <w:rPr>
                <w:sz w:val="20"/>
              </w:rPr>
              <w:t xml:space="preserve">Delvis      </w:t>
            </w:r>
            <w:r w:rsidR="00073AB4" w:rsidRPr="00335D58">
              <w:rPr>
                <w:szCs w:val="24"/>
              </w:rPr>
              <w:t xml:space="preserve"> </w:t>
            </w:r>
            <w:sdt>
              <w:sdtPr>
                <w:rPr>
                  <w:sz w:val="22"/>
                </w:rPr>
                <w:id w:val="169348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3AB4" w:rsidRPr="00335D58">
                  <w:rPr>
                    <w:rFonts w:ascii="Segoe UI Symbol" w:eastAsia="MS Gothic" w:hAnsi="Segoe UI Symbol" w:cs="Segoe UI Symbol"/>
                    <w:sz w:val="22"/>
                  </w:rPr>
                  <w:t>☐</w:t>
                </w:r>
              </w:sdtContent>
            </w:sdt>
            <w:r w:rsidR="00073AB4">
              <w:rPr>
                <w:sz w:val="22"/>
              </w:rPr>
              <w:t xml:space="preserve"> </w:t>
            </w:r>
            <w:r w:rsidR="00073AB4" w:rsidRPr="00335D58">
              <w:rPr>
                <w:sz w:val="20"/>
              </w:rPr>
              <w:t>Nej</w:t>
            </w:r>
            <w:r w:rsidR="00073AB4" w:rsidRPr="00335D58">
              <w:rPr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1CA65A4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  <w:r w:rsidRPr="00335D58">
              <w:rPr>
                <w:sz w:val="16"/>
                <w:szCs w:val="16"/>
              </w:rPr>
              <w:t xml:space="preserve">Belopp </w:t>
            </w:r>
          </w:p>
        </w:tc>
        <w:tc>
          <w:tcPr>
            <w:tcW w:w="3118" w:type="dxa"/>
          </w:tcPr>
          <w:p w14:paraId="7CAA3066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  <w:r w:rsidRPr="00335D58">
              <w:rPr>
                <w:sz w:val="16"/>
                <w:szCs w:val="16"/>
              </w:rPr>
              <w:t>Diarienummer</w:t>
            </w:r>
          </w:p>
        </w:tc>
      </w:tr>
      <w:tr w:rsidR="00073AB4" w:rsidRPr="00335D58" w14:paraId="0CB0D3DC" w14:textId="77777777" w:rsidTr="00230E89">
        <w:trPr>
          <w:trHeight w:val="778"/>
        </w:trPr>
        <w:tc>
          <w:tcPr>
            <w:tcW w:w="9776" w:type="dxa"/>
            <w:gridSpan w:val="3"/>
          </w:tcPr>
          <w:p w14:paraId="7AB69396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  <w:r w:rsidRPr="00335D58">
              <w:rPr>
                <w:sz w:val="16"/>
                <w:szCs w:val="16"/>
              </w:rPr>
              <w:t>Motivering</w:t>
            </w:r>
          </w:p>
          <w:p w14:paraId="4948E61D" w14:textId="77777777" w:rsidR="00073AB4" w:rsidRPr="00335D58" w:rsidRDefault="00073AB4" w:rsidP="00230E89">
            <w:pPr>
              <w:spacing w:line="360" w:lineRule="auto"/>
              <w:rPr>
                <w:szCs w:val="24"/>
              </w:rPr>
            </w:pPr>
            <w:r w:rsidRPr="00335D58">
              <w:rPr>
                <w:szCs w:val="24"/>
              </w:rPr>
              <w:t xml:space="preserve"> </w:t>
            </w:r>
          </w:p>
        </w:tc>
      </w:tr>
      <w:tr w:rsidR="00073AB4" w:rsidRPr="00335D58" w14:paraId="148D7246" w14:textId="77777777" w:rsidTr="00230E89">
        <w:tc>
          <w:tcPr>
            <w:tcW w:w="9776" w:type="dxa"/>
            <w:gridSpan w:val="3"/>
          </w:tcPr>
          <w:p w14:paraId="76BC52EB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  <w:r w:rsidRPr="00335D58">
              <w:rPr>
                <w:sz w:val="16"/>
                <w:szCs w:val="16"/>
              </w:rPr>
              <w:t>Datum                               Signering handläggare</w:t>
            </w:r>
          </w:p>
          <w:p w14:paraId="31C603D3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</w:p>
        </w:tc>
      </w:tr>
      <w:tr w:rsidR="00073AB4" w:rsidRPr="00335D58" w14:paraId="26D33B45" w14:textId="77777777" w:rsidTr="00230E89">
        <w:trPr>
          <w:trHeight w:val="1417"/>
        </w:trPr>
        <w:tc>
          <w:tcPr>
            <w:tcW w:w="9776" w:type="dxa"/>
            <w:gridSpan w:val="3"/>
          </w:tcPr>
          <w:p w14:paraId="116598E3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  <w:r w:rsidRPr="00335D58">
              <w:rPr>
                <w:sz w:val="16"/>
                <w:szCs w:val="16"/>
              </w:rPr>
              <w:t>Signering beslut</w:t>
            </w:r>
          </w:p>
          <w:p w14:paraId="01A6EB73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</w:p>
          <w:p w14:paraId="7BA349FB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</w:p>
          <w:p w14:paraId="425A0CA8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</w:p>
          <w:p w14:paraId="13A472C2" w14:textId="77777777" w:rsidR="00073AB4" w:rsidRPr="00335D58" w:rsidRDefault="00073AB4" w:rsidP="00230E89">
            <w:pPr>
              <w:spacing w:line="360" w:lineRule="auto"/>
              <w:rPr>
                <w:sz w:val="16"/>
                <w:szCs w:val="16"/>
              </w:rPr>
            </w:pPr>
          </w:p>
        </w:tc>
      </w:tr>
    </w:tbl>
    <w:p w14:paraId="7DE319FB" w14:textId="50DDC8BE" w:rsidR="00A934C0" w:rsidRDefault="00A934C0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Cs w:val="24"/>
        </w:rPr>
      </w:pPr>
    </w:p>
    <w:p w14:paraId="676AF2FE" w14:textId="0CF8EF8A" w:rsidR="00FE17BA" w:rsidRDefault="00FE17BA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Cs w:val="24"/>
        </w:rPr>
      </w:pPr>
    </w:p>
    <w:p w14:paraId="450A3EE0" w14:textId="77777777" w:rsidR="00FE17BA" w:rsidRDefault="00FE17BA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Cs w:val="24"/>
        </w:rPr>
      </w:pPr>
    </w:p>
    <w:p w14:paraId="0C68A99F" w14:textId="77777777" w:rsidR="00F6385A" w:rsidRPr="0050733B" w:rsidRDefault="00F6385A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20"/>
          <w:szCs w:val="20"/>
        </w:rPr>
      </w:pPr>
      <w:r w:rsidRPr="0050733B">
        <w:rPr>
          <w:rFonts w:ascii="Times New Roman" w:hAnsi="Times New Roman"/>
          <w:b/>
          <w:szCs w:val="24"/>
        </w:rPr>
        <w:t>Förteckning över lägerdeltagare</w:t>
      </w:r>
      <w:r>
        <w:rPr>
          <w:rFonts w:ascii="Times New Roman" w:hAnsi="Times New Roman"/>
          <w:szCs w:val="24"/>
        </w:rPr>
        <w:t xml:space="preserve"> </w:t>
      </w:r>
      <w:r w:rsidRPr="0050733B">
        <w:rPr>
          <w:rFonts w:ascii="Times New Roman" w:hAnsi="Times New Roman"/>
          <w:sz w:val="20"/>
          <w:szCs w:val="20"/>
        </w:rPr>
        <w:t>(egna medlemmar</w:t>
      </w:r>
      <w:r w:rsidR="003C378B" w:rsidRPr="0050733B">
        <w:rPr>
          <w:rFonts w:ascii="Times New Roman" w:hAnsi="Times New Roman"/>
          <w:sz w:val="20"/>
          <w:szCs w:val="20"/>
        </w:rPr>
        <w:t>, egen förteckning kan bifogas ansökan</w:t>
      </w:r>
      <w:r w:rsidR="005A5577" w:rsidRPr="0050733B">
        <w:rPr>
          <w:rFonts w:ascii="Times New Roman" w:hAnsi="Times New Roman"/>
          <w:sz w:val="20"/>
          <w:szCs w:val="20"/>
        </w:rPr>
        <w:t xml:space="preserve"> med Namn, postadress och födelseår</w:t>
      </w:r>
      <w:r w:rsidR="00DD2BE4" w:rsidRPr="0050733B">
        <w:rPr>
          <w:rFonts w:ascii="Times New Roman" w:hAnsi="Times New Roman"/>
          <w:sz w:val="20"/>
          <w:szCs w:val="20"/>
        </w:rPr>
        <w:t xml:space="preserve">, </w:t>
      </w:r>
      <w:r w:rsidR="0050733B">
        <w:rPr>
          <w:rFonts w:ascii="Times New Roman" w:hAnsi="Times New Roman"/>
          <w:sz w:val="20"/>
          <w:szCs w:val="20"/>
        </w:rPr>
        <w:t>a</w:t>
      </w:r>
      <w:r w:rsidR="00DD2BE4" w:rsidRPr="0050733B">
        <w:rPr>
          <w:rFonts w:ascii="Times New Roman" w:hAnsi="Times New Roman"/>
          <w:sz w:val="20"/>
          <w:szCs w:val="20"/>
        </w:rPr>
        <w:t xml:space="preserve">ntal dagar fylls endast i om man deltar färre dagar än lägrets </w:t>
      </w:r>
      <w:r w:rsidR="0050733B" w:rsidRPr="0050733B">
        <w:rPr>
          <w:rFonts w:ascii="Times New Roman" w:hAnsi="Times New Roman"/>
          <w:sz w:val="20"/>
          <w:szCs w:val="20"/>
        </w:rPr>
        <w:t>totala antal dagar</w:t>
      </w:r>
      <w:r w:rsidR="0050733B">
        <w:rPr>
          <w:rFonts w:ascii="Times New Roman" w:hAnsi="Times New Roman"/>
          <w:sz w:val="20"/>
          <w:szCs w:val="20"/>
        </w:rPr>
        <w:t>)</w:t>
      </w:r>
      <w:r w:rsidR="00DD2BE4" w:rsidRPr="0050733B">
        <w:rPr>
          <w:rFonts w:ascii="Times New Roman" w:hAnsi="Times New Roman"/>
          <w:sz w:val="20"/>
          <w:szCs w:val="20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36"/>
        <w:gridCol w:w="4277"/>
        <w:gridCol w:w="3462"/>
        <w:gridCol w:w="992"/>
        <w:gridCol w:w="993"/>
      </w:tblGrid>
      <w:tr w:rsidR="00DD2BE4" w14:paraId="6C13F1D1" w14:textId="77777777" w:rsidTr="00911117">
        <w:tc>
          <w:tcPr>
            <w:tcW w:w="336" w:type="dxa"/>
          </w:tcPr>
          <w:p w14:paraId="264000EB" w14:textId="77777777" w:rsidR="00DD2BE4" w:rsidRPr="00B8488C" w:rsidRDefault="00DD2BE4" w:rsidP="00CE39E6">
            <w:pPr>
              <w:tabs>
                <w:tab w:val="decimal" w:pos="4820"/>
                <w:tab w:val="left" w:pos="5046"/>
                <w:tab w:val="left" w:pos="9866"/>
              </w:tabs>
              <w:jc w:val="both"/>
              <w:rPr>
                <w:rFonts w:ascii="Times New Roman" w:hAnsi="Times New Roman"/>
                <w:sz w:val="12"/>
                <w:szCs w:val="12"/>
              </w:rPr>
            </w:pPr>
          </w:p>
          <w:p w14:paraId="00700E24" w14:textId="77777777" w:rsidR="00DD2BE4" w:rsidRPr="00B8488C" w:rsidRDefault="00DD2BE4" w:rsidP="00CE39E6">
            <w:pPr>
              <w:tabs>
                <w:tab w:val="decimal" w:pos="4820"/>
                <w:tab w:val="left" w:pos="5046"/>
                <w:tab w:val="left" w:pos="9866"/>
              </w:tabs>
              <w:jc w:val="both"/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4277" w:type="dxa"/>
          </w:tcPr>
          <w:p w14:paraId="65DB3B97" w14:textId="77777777" w:rsidR="00DD2BE4" w:rsidRDefault="00DD2BE4" w:rsidP="00B91009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2689F8C2" w14:textId="27656335" w:rsidR="00DD2BE4" w:rsidRPr="00F6385A" w:rsidRDefault="001F7E3F" w:rsidP="00B91009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1618F4CF" w14:textId="77777777" w:rsidR="00DD2BE4" w:rsidRDefault="00DD2BE4" w:rsidP="00F6385A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567463DE" w14:textId="0B29EEA5" w:rsidR="00DD2BE4" w:rsidRPr="00F6385A" w:rsidRDefault="001F7E3F" w:rsidP="00B91009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4A281E1B" w14:textId="77777777" w:rsidR="00DD2BE4" w:rsidRDefault="00DD2BE4" w:rsidP="00B91009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0017BF37" w14:textId="0B367231" w:rsidR="008B4D32" w:rsidRDefault="001F7E3F" w:rsidP="00B91009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2A0F4672" w14:textId="77777777" w:rsidR="00DD2BE4" w:rsidRDefault="00DD2BE4" w:rsidP="00DD2BE4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270E565D" w14:textId="02C3E9DA" w:rsidR="008B4D32" w:rsidRPr="00F6385A" w:rsidRDefault="0067534C" w:rsidP="00DD2BE4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11D5C47A" w14:textId="77777777" w:rsidTr="00911117">
        <w:tc>
          <w:tcPr>
            <w:tcW w:w="336" w:type="dxa"/>
          </w:tcPr>
          <w:p w14:paraId="5430DC6E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71854B63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4277" w:type="dxa"/>
          </w:tcPr>
          <w:p w14:paraId="21AA1698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153181FD" w14:textId="1B229CB7" w:rsidR="008B4D32" w:rsidRDefault="002F07C0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2754864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70B10512" w14:textId="6EA8FE54" w:rsidR="008B4D32" w:rsidRDefault="002F07C0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32E74677" w14:textId="77777777" w:rsidR="000425B2" w:rsidRDefault="000425B2" w:rsidP="000425B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2A6FC7C6" w14:textId="292B54DC" w:rsidR="008B4D32" w:rsidRPr="002F07C0" w:rsidRDefault="002F07C0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Cs w:val="24"/>
                <w:lang w:val="en-US"/>
              </w:rPr>
              <w:instrText xml:space="preserve"> MERGEFIELD ar2 \* MERGEFORMAT </w:instrText>
            </w:r>
            <w:r>
              <w:rPr>
                <w:rFonts w:ascii="Times New Roman" w:hAnsi="Times New Roman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Cs w:val="24"/>
                <w:lang w:val="en-US"/>
              </w:rPr>
              <w:t>«ar2»</w:t>
            </w:r>
            <w:r>
              <w:rPr>
                <w:rFonts w:ascii="Times New Roman" w:hAnsi="Times New Roman"/>
                <w:szCs w:val="24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1D4FD23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1A3F84C9" w14:textId="6044EA2B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24E8FA58" w14:textId="77777777" w:rsidTr="00911117">
        <w:tc>
          <w:tcPr>
            <w:tcW w:w="336" w:type="dxa"/>
          </w:tcPr>
          <w:p w14:paraId="50DF2B4D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1C8CFE8B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4277" w:type="dxa"/>
          </w:tcPr>
          <w:p w14:paraId="680DDE9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7721BE6A" w14:textId="55FCEB68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492EE1A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73C5568D" w14:textId="70411C87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749649C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4498EFCB" w14:textId="5226CF4E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3A3427D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7DEA69C7" w14:textId="28E004A3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«ad3»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269B8114" w14:textId="77777777" w:rsidTr="00911117">
        <w:tc>
          <w:tcPr>
            <w:tcW w:w="336" w:type="dxa"/>
          </w:tcPr>
          <w:p w14:paraId="18D8CFF9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50AF3A4E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4277" w:type="dxa"/>
          </w:tcPr>
          <w:p w14:paraId="6D5C9AA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14A6BE9C" w14:textId="02D4682F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5BEB1F8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625EC2A" w14:textId="582F212B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57E1EAD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10FAFCF2" w14:textId="7A39A7D6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07C6844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65CDE372" w14:textId="2F5A9BD0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0D4A6FE9" w14:textId="77777777" w:rsidTr="00911117">
        <w:tc>
          <w:tcPr>
            <w:tcW w:w="336" w:type="dxa"/>
          </w:tcPr>
          <w:p w14:paraId="36B3AEFD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4CE7C5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  <w:tc>
          <w:tcPr>
            <w:tcW w:w="4277" w:type="dxa"/>
          </w:tcPr>
          <w:p w14:paraId="6F642B7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70E41EDD" w14:textId="5E396332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7A80EBC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3EE16BD6" w14:textId="6221F6E0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68F2BC0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4324E0E4" w14:textId="3B3EFC82" w:rsidR="008B4D32" w:rsidRDefault="00B21DEA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78D45E1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0629D12D" w14:textId="7DEA5589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«ad5»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0A520D14" w14:textId="77777777" w:rsidTr="00911117">
        <w:tc>
          <w:tcPr>
            <w:tcW w:w="336" w:type="dxa"/>
          </w:tcPr>
          <w:p w14:paraId="7BB3F8D6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25E169D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6</w:t>
            </w:r>
          </w:p>
        </w:tc>
        <w:tc>
          <w:tcPr>
            <w:tcW w:w="4277" w:type="dxa"/>
          </w:tcPr>
          <w:p w14:paraId="2E965C07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59554DF6" w14:textId="744645F1" w:rsidR="008B4D32" w:rsidRDefault="0094045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«namn6»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389CB2E8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E882E44" w14:textId="6E038FE0" w:rsidR="008B4D32" w:rsidRDefault="0094045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«pa6»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7963EB8C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09505C03" w14:textId="56A49034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«ar6»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6AE6A63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2D82B477" w14:textId="31A6CD5E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4B1DCB76" w14:textId="77777777" w:rsidTr="00911117">
        <w:tc>
          <w:tcPr>
            <w:tcW w:w="336" w:type="dxa"/>
          </w:tcPr>
          <w:p w14:paraId="08CC7590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C6B8C1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7</w:t>
            </w:r>
          </w:p>
        </w:tc>
        <w:tc>
          <w:tcPr>
            <w:tcW w:w="4277" w:type="dxa"/>
          </w:tcPr>
          <w:p w14:paraId="30AA9AB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1BFED0E0" w14:textId="7F224DA7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199FEC28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273378A6" w14:textId="5C009F75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7CA84208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5DFA22EB" w14:textId="381A88EC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601A6E81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710E4299" w14:textId="0A52B434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«ad7»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4674121B" w14:textId="77777777" w:rsidTr="00911117">
        <w:tc>
          <w:tcPr>
            <w:tcW w:w="336" w:type="dxa"/>
          </w:tcPr>
          <w:p w14:paraId="51134CA7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6C7073E3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8</w:t>
            </w:r>
          </w:p>
        </w:tc>
        <w:tc>
          <w:tcPr>
            <w:tcW w:w="4277" w:type="dxa"/>
          </w:tcPr>
          <w:p w14:paraId="311AC7C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6B6EB797" w14:textId="2B7B2638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«namn8»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118612B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5F87ED6F" w14:textId="266E97B5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«pa8»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7CACB30E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085E2A55" w14:textId="7DDBCA9D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«ar8»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1F8AB74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27A6D632" w14:textId="3CFC707A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«ad8»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789165CB" w14:textId="77777777" w:rsidTr="00911117">
        <w:tc>
          <w:tcPr>
            <w:tcW w:w="336" w:type="dxa"/>
          </w:tcPr>
          <w:p w14:paraId="6DE77CC2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64AA0E58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9</w:t>
            </w:r>
          </w:p>
        </w:tc>
        <w:tc>
          <w:tcPr>
            <w:tcW w:w="4277" w:type="dxa"/>
          </w:tcPr>
          <w:p w14:paraId="6AF5272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59EBCD32" w14:textId="18648577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462BE2B0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1CA44684" w14:textId="3838D1CD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653201D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4A7E0879" w14:textId="3FD68EF5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6017E298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0F5CDCDB" w14:textId="1EAF0B48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«ad9»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73C8852A" w14:textId="77777777" w:rsidTr="00911117">
        <w:tc>
          <w:tcPr>
            <w:tcW w:w="336" w:type="dxa"/>
          </w:tcPr>
          <w:p w14:paraId="7CFB0B56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5EEE657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10</w:t>
            </w:r>
          </w:p>
        </w:tc>
        <w:tc>
          <w:tcPr>
            <w:tcW w:w="4277" w:type="dxa"/>
          </w:tcPr>
          <w:p w14:paraId="79077A6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2EF0E491" w14:textId="194C5979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«namn10»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A7D6C69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8B4DAE6" w14:textId="2D1075D3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«pa10»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7D3E92D3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6493B0B8" w14:textId="7017CC96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«ar10»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10EF7DA8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4EB43E58" w14:textId="6A47366E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«ad10»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05085E20" w14:textId="77777777" w:rsidTr="00911117">
        <w:tc>
          <w:tcPr>
            <w:tcW w:w="336" w:type="dxa"/>
          </w:tcPr>
          <w:p w14:paraId="6EA99C3C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7BDB8CEC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11</w:t>
            </w:r>
          </w:p>
        </w:tc>
        <w:tc>
          <w:tcPr>
            <w:tcW w:w="4277" w:type="dxa"/>
          </w:tcPr>
          <w:p w14:paraId="30BA45E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7519693D" w14:textId="729BE3E1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AE748B0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45DC67C5" w14:textId="04C71C6C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3385D6B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308A343F" w14:textId="493D4B1C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41031699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2E86D0E3" w14:textId="1980AF74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«ad11»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3E4CD1D6" w14:textId="77777777" w:rsidTr="00911117">
        <w:tc>
          <w:tcPr>
            <w:tcW w:w="336" w:type="dxa"/>
          </w:tcPr>
          <w:p w14:paraId="2D0F93F2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9AB65BC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12</w:t>
            </w:r>
          </w:p>
        </w:tc>
        <w:tc>
          <w:tcPr>
            <w:tcW w:w="4277" w:type="dxa"/>
          </w:tcPr>
          <w:p w14:paraId="4F6AA753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49A206AD" w14:textId="10BE9210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7E6E76C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20490C81" w14:textId="15CB546F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2D71646A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72260F25" w14:textId="0B732D93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391FFA13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1AC979A8" w14:textId="043A0F5B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61116498" w14:textId="77777777" w:rsidTr="00911117">
        <w:tc>
          <w:tcPr>
            <w:tcW w:w="336" w:type="dxa"/>
          </w:tcPr>
          <w:p w14:paraId="241AD43D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344CE54D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13</w:t>
            </w:r>
          </w:p>
        </w:tc>
        <w:tc>
          <w:tcPr>
            <w:tcW w:w="4277" w:type="dxa"/>
          </w:tcPr>
          <w:p w14:paraId="05059D3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436CB2C0" w14:textId="1F321CA1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3C1247F1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245EBA60" w14:textId="69AF8472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6120B5D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3EECBF17" w14:textId="679A51F4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1B6BA1DC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0B2D39DC" w14:textId="5EC74407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«ad13»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4EDFA3A8" w14:textId="77777777" w:rsidTr="00911117">
        <w:tc>
          <w:tcPr>
            <w:tcW w:w="336" w:type="dxa"/>
          </w:tcPr>
          <w:p w14:paraId="734CF37B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6A25B4D6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14</w:t>
            </w:r>
          </w:p>
        </w:tc>
        <w:tc>
          <w:tcPr>
            <w:tcW w:w="4277" w:type="dxa"/>
          </w:tcPr>
          <w:p w14:paraId="4397590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203F0882" w14:textId="353CE782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2D36281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11ACAB10" w14:textId="3ADD48C6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282B3AD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1D7CFC29" w14:textId="2EB64B68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5EE2714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301FCBF1" w14:textId="55950AE8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55081B93" w14:textId="77777777" w:rsidTr="00911117">
        <w:tc>
          <w:tcPr>
            <w:tcW w:w="336" w:type="dxa"/>
          </w:tcPr>
          <w:p w14:paraId="74964C54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4FB2CB9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15</w:t>
            </w:r>
          </w:p>
        </w:tc>
        <w:tc>
          <w:tcPr>
            <w:tcW w:w="4277" w:type="dxa"/>
          </w:tcPr>
          <w:p w14:paraId="72EF98E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6CCAFFF5" w14:textId="32F05973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42CA5303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6DF816A" w14:textId="4FB6ED23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2774ABD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41F1BD10" w14:textId="042C99E7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71EED3BE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723E246B" w14:textId="2324D1A7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«ad15»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21A63DC7" w14:textId="77777777" w:rsidTr="00911117">
        <w:tc>
          <w:tcPr>
            <w:tcW w:w="336" w:type="dxa"/>
          </w:tcPr>
          <w:p w14:paraId="3316B63D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095A01DA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16</w:t>
            </w:r>
          </w:p>
        </w:tc>
        <w:tc>
          <w:tcPr>
            <w:tcW w:w="4277" w:type="dxa"/>
          </w:tcPr>
          <w:p w14:paraId="5D05CACE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42422D08" w14:textId="0D4FF4D8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«namn16»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7FC670D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7AE38EEA" w14:textId="009600EC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«pa16»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06EEAAC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0D1B8E29" w14:textId="3C634EFB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«ar16»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75296EE4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51902347" w14:textId="385573FE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54FB2D17" w14:textId="77777777" w:rsidTr="00911117">
        <w:tc>
          <w:tcPr>
            <w:tcW w:w="336" w:type="dxa"/>
          </w:tcPr>
          <w:p w14:paraId="019CACC0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729BF0BA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17</w:t>
            </w:r>
          </w:p>
        </w:tc>
        <w:tc>
          <w:tcPr>
            <w:tcW w:w="4277" w:type="dxa"/>
          </w:tcPr>
          <w:p w14:paraId="636F0B80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36192383" w14:textId="4BBA2F0E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7D7435A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E3B1212" w14:textId="7EC3D926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6B31249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57568069" w14:textId="008E2D5E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2C89333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267E43C9" w14:textId="78CB31A0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«ad17»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74FCE73A" w14:textId="77777777" w:rsidTr="00911117">
        <w:tc>
          <w:tcPr>
            <w:tcW w:w="336" w:type="dxa"/>
          </w:tcPr>
          <w:p w14:paraId="42FDB89A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1A9FBF58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18</w:t>
            </w:r>
          </w:p>
        </w:tc>
        <w:tc>
          <w:tcPr>
            <w:tcW w:w="4277" w:type="dxa"/>
          </w:tcPr>
          <w:p w14:paraId="7D7C4CC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249BAA18" w14:textId="1A470B45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«namn18»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02D92F2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0F32CEE" w14:textId="435BBACF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«pa18»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6C0F9C0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2DE182CC" w14:textId="768A1F5F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«ar18»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3F63A640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6CEDAC6E" w14:textId="152AE9C1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«ad18»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779C0B32" w14:textId="77777777" w:rsidTr="00911117">
        <w:tc>
          <w:tcPr>
            <w:tcW w:w="336" w:type="dxa"/>
          </w:tcPr>
          <w:p w14:paraId="253F923C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12D9CC82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19</w:t>
            </w:r>
          </w:p>
        </w:tc>
        <w:tc>
          <w:tcPr>
            <w:tcW w:w="4277" w:type="dxa"/>
          </w:tcPr>
          <w:p w14:paraId="4887605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0C8867B1" w14:textId="6878192E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namn19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«namn19»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7FEA29A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2EB0DBB7" w14:textId="0D7CEE10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pa19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«pa19»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51E9D94A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1341D59C" w14:textId="190EFB41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5FAC8076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77C910F2" w14:textId="3FA91C55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ad19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«ad19»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06FF556A" w14:textId="77777777" w:rsidTr="00911117">
        <w:tc>
          <w:tcPr>
            <w:tcW w:w="336" w:type="dxa"/>
          </w:tcPr>
          <w:p w14:paraId="386683F6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FE14584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20</w:t>
            </w:r>
          </w:p>
        </w:tc>
        <w:tc>
          <w:tcPr>
            <w:tcW w:w="4277" w:type="dxa"/>
          </w:tcPr>
          <w:p w14:paraId="1034A7EE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4F1B1A2B" w14:textId="66D821FA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«namn20»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5DC7D31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55FAE42A" w14:textId="091C0139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«pa20»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150FF6E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2080A982" w14:textId="7949FBDA" w:rsidR="008B4D32" w:rsidRDefault="005979EB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«ar20»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02F397A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560E8B35" w14:textId="10F840F1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«ad20»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4160EFC3" w14:textId="77777777" w:rsidTr="00911117">
        <w:tc>
          <w:tcPr>
            <w:tcW w:w="336" w:type="dxa"/>
          </w:tcPr>
          <w:p w14:paraId="0C7C6FDE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1CDC5F82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21</w:t>
            </w:r>
          </w:p>
        </w:tc>
        <w:tc>
          <w:tcPr>
            <w:tcW w:w="4277" w:type="dxa"/>
          </w:tcPr>
          <w:p w14:paraId="4D48B91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79F2AB42" w14:textId="3CB1ED12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DA0EA60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514C5830" w14:textId="69B51390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78E01841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480F6841" w14:textId="667DF6EA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121F5C29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581F3C80" w14:textId="14A56673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«ad21»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44FD5C22" w14:textId="77777777" w:rsidTr="00911117">
        <w:tc>
          <w:tcPr>
            <w:tcW w:w="336" w:type="dxa"/>
          </w:tcPr>
          <w:p w14:paraId="3EDAEFF2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7033E42A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22</w:t>
            </w:r>
          </w:p>
        </w:tc>
        <w:tc>
          <w:tcPr>
            <w:tcW w:w="4277" w:type="dxa"/>
          </w:tcPr>
          <w:p w14:paraId="11C50384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4E2493ED" w14:textId="5675945D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6C4BD50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3439010E" w14:textId="7F859B90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09EA4BE2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7C6DCFC0" w14:textId="091BF19C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«ar22»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1BC7F0DD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6070085A" w14:textId="3AE9770D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26CDE349" w14:textId="77777777" w:rsidTr="00911117">
        <w:tc>
          <w:tcPr>
            <w:tcW w:w="336" w:type="dxa"/>
          </w:tcPr>
          <w:p w14:paraId="46C44C5C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73B22E40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23</w:t>
            </w:r>
          </w:p>
        </w:tc>
        <w:tc>
          <w:tcPr>
            <w:tcW w:w="4277" w:type="dxa"/>
          </w:tcPr>
          <w:p w14:paraId="15A53C5F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7F09CA5F" w14:textId="67E860BF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35A591C1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2BD55AAD" w14:textId="7B9BE679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33047637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4D37EDE0" w14:textId="7F079662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75AD98AB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1FC6C059" w14:textId="2B7B6DEF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«ad23»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3E2E915C" w14:textId="77777777" w:rsidTr="00911117">
        <w:tc>
          <w:tcPr>
            <w:tcW w:w="336" w:type="dxa"/>
          </w:tcPr>
          <w:p w14:paraId="43952FE6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D5B763A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24</w:t>
            </w:r>
          </w:p>
        </w:tc>
        <w:tc>
          <w:tcPr>
            <w:tcW w:w="4277" w:type="dxa"/>
          </w:tcPr>
          <w:p w14:paraId="48D3699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71866326" w14:textId="563DFE88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4B96A9D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6DFE2220" w14:textId="7390FBA8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497005FC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69A25ECC" w14:textId="50ACC2D1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«ar24»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151BB88A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63834658" w14:textId="3E6E7F1E" w:rsidR="008B4D32" w:rsidRPr="003D06C7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8B4D32" w14:paraId="0FEBD133" w14:textId="77777777" w:rsidTr="00911117">
        <w:tc>
          <w:tcPr>
            <w:tcW w:w="336" w:type="dxa"/>
          </w:tcPr>
          <w:p w14:paraId="1B8B45C6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49007E1E" w14:textId="77777777" w:rsidR="008B4D32" w:rsidRPr="00B8488C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2"/>
                <w:szCs w:val="12"/>
              </w:rPr>
            </w:pPr>
            <w:r w:rsidRPr="00B8488C">
              <w:rPr>
                <w:rFonts w:ascii="Times New Roman" w:hAnsi="Times New Roman"/>
                <w:sz w:val="12"/>
                <w:szCs w:val="12"/>
              </w:rPr>
              <w:t>25</w:t>
            </w:r>
          </w:p>
        </w:tc>
        <w:tc>
          <w:tcPr>
            <w:tcW w:w="4277" w:type="dxa"/>
          </w:tcPr>
          <w:p w14:paraId="32F31FCA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Namn</w:t>
            </w:r>
          </w:p>
          <w:p w14:paraId="34174886" w14:textId="3A3D91CB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namn25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«namn25»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462" w:type="dxa"/>
          </w:tcPr>
          <w:p w14:paraId="7C4602BC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Postadress</w:t>
            </w:r>
          </w:p>
          <w:p w14:paraId="24E3E022" w14:textId="3DBCB03E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pa25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«pa25»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2" w:type="dxa"/>
          </w:tcPr>
          <w:p w14:paraId="551A3950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Födelseår</w:t>
            </w:r>
          </w:p>
          <w:p w14:paraId="6A159E68" w14:textId="4AB3A191" w:rsidR="008B4D32" w:rsidRDefault="0067534C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</w:tcPr>
          <w:p w14:paraId="5A6AEEA5" w14:textId="77777777" w:rsidR="008B4D32" w:rsidRDefault="008B4D32" w:rsidP="008B4D32">
            <w:pPr>
              <w:tabs>
                <w:tab w:val="decimal" w:pos="4820"/>
                <w:tab w:val="left" w:pos="5046"/>
                <w:tab w:val="left" w:pos="9866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Antal dagar </w:t>
            </w:r>
          </w:p>
          <w:p w14:paraId="53521B3D" w14:textId="7EB521FA" w:rsidR="008B4D32" w:rsidRDefault="0067534C" w:rsidP="008B4D32"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ad25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«ad25»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p w14:paraId="64C5436D" w14:textId="77777777" w:rsidR="00F6385A" w:rsidRPr="00F6385A" w:rsidRDefault="00F6385A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Cs w:val="24"/>
        </w:rPr>
      </w:pPr>
    </w:p>
    <w:sectPr w:rsidR="00F6385A" w:rsidRPr="00F6385A" w:rsidSect="00073AB4">
      <w:headerReference w:type="default" r:id="rId9"/>
      <w:pgSz w:w="11901" w:h="16840" w:code="9"/>
      <w:pgMar w:top="1560" w:right="851" w:bottom="284" w:left="1134" w:header="567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415E5" w14:textId="77777777" w:rsidR="00F67308" w:rsidRDefault="00F67308" w:rsidP="00470DD3">
      <w:r>
        <w:separator/>
      </w:r>
    </w:p>
  </w:endnote>
  <w:endnote w:type="continuationSeparator" w:id="0">
    <w:p w14:paraId="7FA3D5F8" w14:textId="77777777" w:rsidR="00F67308" w:rsidRDefault="00F67308" w:rsidP="004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Pro-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8ABBF" w14:textId="77777777" w:rsidR="00F67308" w:rsidRDefault="00F67308" w:rsidP="00470DD3">
      <w:r>
        <w:separator/>
      </w:r>
    </w:p>
  </w:footnote>
  <w:footnote w:type="continuationSeparator" w:id="0">
    <w:p w14:paraId="1280C85D" w14:textId="77777777" w:rsidR="00F67308" w:rsidRDefault="00F67308" w:rsidP="0047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E90A1" w14:textId="77777777" w:rsidR="00B61DAA" w:rsidRDefault="00B61DAA" w:rsidP="00755440">
    <w:pPr>
      <w:pStyle w:val="Sidhuvud2"/>
      <w:ind w:left="1944" w:firstLine="4536"/>
      <w:jc w:val="left"/>
      <w:rPr>
        <w:rFonts w:ascii="Arial" w:hAnsi="Arial" w:cs="Arial"/>
      </w:rPr>
    </w:pPr>
    <w:r>
      <w:rPr>
        <w:rFonts w:ascii="Arial" w:hAnsi="Arial" w:cs="Arial"/>
      </w:rPr>
      <w:t>Ansökan</w:t>
    </w:r>
  </w:p>
  <w:p w14:paraId="38FF51F9" w14:textId="77777777" w:rsidR="00F67308" w:rsidRDefault="00F67308" w:rsidP="00755440">
    <w:pPr>
      <w:pStyle w:val="Sidhuvud2"/>
      <w:ind w:left="1944" w:firstLine="4536"/>
      <w:jc w:val="left"/>
      <w:rPr>
        <w:rFonts w:ascii="Arial" w:hAnsi="Arial" w:cs="Arial"/>
      </w:rPr>
    </w:pPr>
    <w:r w:rsidRPr="00755440">
      <w:rPr>
        <w:noProof/>
        <w:szCs w:val="30"/>
      </w:rPr>
      <w:drawing>
        <wp:anchor distT="0" distB="0" distL="114300" distR="114300" simplePos="0" relativeHeight="251662336" behindDoc="0" locked="0" layoutInCell="1" allowOverlap="1" wp14:anchorId="6EE1740F" wp14:editId="5A2E48FA">
          <wp:simplePos x="0" y="0"/>
          <wp:positionH relativeFrom="margin">
            <wp:posOffset>-179705</wp:posOffset>
          </wp:positionH>
          <wp:positionV relativeFrom="margin">
            <wp:posOffset>-816449</wp:posOffset>
          </wp:positionV>
          <wp:extent cx="1764665" cy="596265"/>
          <wp:effectExtent l="0" t="0" r="6985" b="0"/>
          <wp:wrapNone/>
          <wp:docPr id="3" name="Bild 2" descr="Stockholms stad_logotyp_svart_RGB_3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Stockholms stad_logotyp_svart_RGB_3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596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55440">
      <w:rPr>
        <w:rFonts w:ascii="Arial" w:hAnsi="Arial" w:cs="Arial"/>
      </w:rPr>
      <w:t>S</w:t>
    </w:r>
    <w:r>
      <w:rPr>
        <w:rFonts w:ascii="Arial" w:hAnsi="Arial" w:cs="Arial"/>
      </w:rPr>
      <w:t>coutl</w:t>
    </w:r>
    <w:r w:rsidRPr="00B91009">
      <w:rPr>
        <w:rFonts w:ascii="Arial" w:hAnsi="Arial" w:cs="Arial"/>
      </w:rPr>
      <w:t>äger</w:t>
    </w:r>
    <w:r>
      <w:rPr>
        <w:rFonts w:ascii="Arial" w:hAnsi="Arial" w:cs="Arial"/>
      </w:rPr>
      <w:t>stöd 202</w:t>
    </w:r>
    <w:r w:rsidR="00CE39E6">
      <w:rPr>
        <w:rFonts w:ascii="Arial" w:hAnsi="Arial" w:cs="Arial"/>
      </w:rPr>
      <w:t>1</w:t>
    </w:r>
  </w:p>
  <w:p w14:paraId="35F87CFF" w14:textId="77777777" w:rsidR="00755440" w:rsidRPr="005E6137" w:rsidRDefault="00755440" w:rsidP="00755440">
    <w:pPr>
      <w:pStyle w:val="Sidhuvud3"/>
      <w:spacing w:before="80"/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5E6137">
      <w:rPr>
        <w:rFonts w:ascii="Arial" w:hAnsi="Arial" w:cs="Arial"/>
      </w:rPr>
      <w:t xml:space="preserve">(Sida </w:t>
    </w:r>
    <w:r w:rsidRPr="005E6137">
      <w:rPr>
        <w:rFonts w:ascii="Arial" w:hAnsi="Arial" w:cs="Arial"/>
      </w:rPr>
      <w:fldChar w:fldCharType="begin"/>
    </w:r>
    <w:r w:rsidRPr="005E6137">
      <w:rPr>
        <w:rFonts w:ascii="Arial" w:hAnsi="Arial" w:cs="Arial"/>
      </w:rPr>
      <w:instrText xml:space="preserve"> PAGE  \* Arabic  \* MERGEFORMAT </w:instrText>
    </w:r>
    <w:r w:rsidRPr="005E6137">
      <w:rPr>
        <w:rFonts w:ascii="Arial" w:hAnsi="Arial" w:cs="Arial"/>
      </w:rPr>
      <w:fldChar w:fldCharType="separate"/>
    </w:r>
    <w:r w:rsidR="00911117">
      <w:rPr>
        <w:rFonts w:ascii="Arial" w:hAnsi="Arial" w:cs="Arial"/>
        <w:noProof/>
      </w:rPr>
      <w:t>2</w:t>
    </w:r>
    <w:r w:rsidRPr="005E6137">
      <w:rPr>
        <w:rFonts w:ascii="Arial" w:hAnsi="Arial" w:cs="Arial"/>
      </w:rPr>
      <w:fldChar w:fldCharType="end"/>
    </w:r>
    <w:r w:rsidRPr="005E6137">
      <w:rPr>
        <w:rFonts w:ascii="Arial" w:hAnsi="Arial" w:cs="Arial"/>
      </w:rPr>
      <w:t xml:space="preserve"> av </w:t>
    </w:r>
    <w:r w:rsidRPr="005E6137">
      <w:rPr>
        <w:rFonts w:ascii="Arial" w:hAnsi="Arial" w:cs="Arial"/>
      </w:rPr>
      <w:fldChar w:fldCharType="begin"/>
    </w:r>
    <w:r w:rsidRPr="005E6137">
      <w:rPr>
        <w:rFonts w:ascii="Arial" w:hAnsi="Arial" w:cs="Arial"/>
      </w:rPr>
      <w:instrText xml:space="preserve"> NUMPAGES  \* Arabic  \* MERGEFORMAT </w:instrText>
    </w:r>
    <w:r w:rsidRPr="005E6137">
      <w:rPr>
        <w:rFonts w:ascii="Arial" w:hAnsi="Arial" w:cs="Arial"/>
      </w:rPr>
      <w:fldChar w:fldCharType="separate"/>
    </w:r>
    <w:r w:rsidR="00911117">
      <w:rPr>
        <w:rFonts w:ascii="Arial" w:hAnsi="Arial" w:cs="Arial"/>
        <w:noProof/>
      </w:rPr>
      <w:t>2</w:t>
    </w:r>
    <w:r w:rsidRPr="005E6137">
      <w:rPr>
        <w:rFonts w:ascii="Arial" w:hAnsi="Arial" w:cs="Arial"/>
        <w:noProof/>
      </w:rPr>
      <w:fldChar w:fldCharType="end"/>
    </w:r>
    <w:r w:rsidRPr="005E6137">
      <w:rPr>
        <w:rFonts w:ascii="Arial" w:hAnsi="Arial" w:cs="Arial"/>
      </w:rPr>
      <w:t>)</w:t>
    </w:r>
  </w:p>
  <w:p w14:paraId="18E01DAD" w14:textId="77777777" w:rsidR="00755440" w:rsidRPr="00B91009" w:rsidRDefault="00755440" w:rsidP="00CE39E6">
    <w:pPr>
      <w:pStyle w:val="Sidhuvud2"/>
      <w:ind w:left="6379" w:firstLine="2115"/>
      <w:jc w:val="lef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0A3A4C"/>
    <w:multiLevelType w:val="hybridMultilevel"/>
    <w:tmpl w:val="7828E5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83F1BEB"/>
    <w:multiLevelType w:val="hybridMultilevel"/>
    <w:tmpl w:val="00087566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1AD7"/>
    <w:multiLevelType w:val="hybridMultilevel"/>
    <w:tmpl w:val="E04C7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6931"/>
    <w:multiLevelType w:val="hybridMultilevel"/>
    <w:tmpl w:val="8C52A8F8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3D4"/>
    <w:multiLevelType w:val="hybridMultilevel"/>
    <w:tmpl w:val="F82AFB70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3ED0"/>
    <w:multiLevelType w:val="hybridMultilevel"/>
    <w:tmpl w:val="08724110"/>
    <w:lvl w:ilvl="0" w:tplc="59F469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523C2"/>
    <w:multiLevelType w:val="hybridMultilevel"/>
    <w:tmpl w:val="13C61892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84104"/>
    <w:multiLevelType w:val="hybridMultilevel"/>
    <w:tmpl w:val="50AE80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C4D5B"/>
    <w:multiLevelType w:val="hybridMultilevel"/>
    <w:tmpl w:val="66EE4720"/>
    <w:lvl w:ilvl="0" w:tplc="3E80FD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embedSystemFonts/>
  <w:mirrorMargins/>
  <w:bordersDoNotSurroundHeader/>
  <w:bordersDoNotSurroundFooter/>
  <w:proofState w:spelling="clean" w:grammar="clean"/>
  <w:attachedTemplate r:id="rId1"/>
  <w:mailMerge>
    <w:mainDocumentType w:val="formLetters"/>
    <w:dataType w:val="textFile"/>
    <w:activeRecord w:val="-1"/>
  </w:mailMerge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EC"/>
    <w:rsid w:val="00015A8C"/>
    <w:rsid w:val="00016D1B"/>
    <w:rsid w:val="00020C82"/>
    <w:rsid w:val="00023D6B"/>
    <w:rsid w:val="00041093"/>
    <w:rsid w:val="000425B2"/>
    <w:rsid w:val="000471EC"/>
    <w:rsid w:val="00052CA2"/>
    <w:rsid w:val="00057764"/>
    <w:rsid w:val="00060D14"/>
    <w:rsid w:val="00062EBF"/>
    <w:rsid w:val="000632AC"/>
    <w:rsid w:val="00073AB4"/>
    <w:rsid w:val="000856B8"/>
    <w:rsid w:val="00091406"/>
    <w:rsid w:val="0009201B"/>
    <w:rsid w:val="000A3132"/>
    <w:rsid w:val="000A4A70"/>
    <w:rsid w:val="000C6889"/>
    <w:rsid w:val="000C7344"/>
    <w:rsid w:val="000D1D79"/>
    <w:rsid w:val="000D42B5"/>
    <w:rsid w:val="000E32D2"/>
    <w:rsid w:val="000E4B1D"/>
    <w:rsid w:val="000E70EC"/>
    <w:rsid w:val="000F4083"/>
    <w:rsid w:val="000F50AB"/>
    <w:rsid w:val="000F6926"/>
    <w:rsid w:val="00103690"/>
    <w:rsid w:val="0012130D"/>
    <w:rsid w:val="00124670"/>
    <w:rsid w:val="001352F6"/>
    <w:rsid w:val="00177594"/>
    <w:rsid w:val="00177B11"/>
    <w:rsid w:val="001C25BF"/>
    <w:rsid w:val="001E2B07"/>
    <w:rsid w:val="001F7E3F"/>
    <w:rsid w:val="00213616"/>
    <w:rsid w:val="00215F6F"/>
    <w:rsid w:val="002162D0"/>
    <w:rsid w:val="0023400F"/>
    <w:rsid w:val="002364A3"/>
    <w:rsid w:val="00255369"/>
    <w:rsid w:val="00257DA5"/>
    <w:rsid w:val="00261FC2"/>
    <w:rsid w:val="00264561"/>
    <w:rsid w:val="002678FE"/>
    <w:rsid w:val="00267BB0"/>
    <w:rsid w:val="00271E6E"/>
    <w:rsid w:val="00283E59"/>
    <w:rsid w:val="002A1846"/>
    <w:rsid w:val="002A3D6C"/>
    <w:rsid w:val="002A5BD4"/>
    <w:rsid w:val="002C144F"/>
    <w:rsid w:val="002C6ED5"/>
    <w:rsid w:val="002F07C0"/>
    <w:rsid w:val="00305FE4"/>
    <w:rsid w:val="003066D3"/>
    <w:rsid w:val="00310C74"/>
    <w:rsid w:val="00314657"/>
    <w:rsid w:val="0031701B"/>
    <w:rsid w:val="00332C0E"/>
    <w:rsid w:val="0038172E"/>
    <w:rsid w:val="0038195E"/>
    <w:rsid w:val="003905C2"/>
    <w:rsid w:val="00390DAE"/>
    <w:rsid w:val="00393CE5"/>
    <w:rsid w:val="003C378B"/>
    <w:rsid w:val="003E3834"/>
    <w:rsid w:val="003F01C2"/>
    <w:rsid w:val="00451FC1"/>
    <w:rsid w:val="004568C3"/>
    <w:rsid w:val="00461FCC"/>
    <w:rsid w:val="00464BE9"/>
    <w:rsid w:val="00470DD3"/>
    <w:rsid w:val="00477C56"/>
    <w:rsid w:val="004D1863"/>
    <w:rsid w:val="004F4117"/>
    <w:rsid w:val="004F7ECC"/>
    <w:rsid w:val="00501DAA"/>
    <w:rsid w:val="0050733B"/>
    <w:rsid w:val="00521F87"/>
    <w:rsid w:val="00531D3E"/>
    <w:rsid w:val="00553A36"/>
    <w:rsid w:val="00554AAA"/>
    <w:rsid w:val="00561029"/>
    <w:rsid w:val="005663EB"/>
    <w:rsid w:val="00592BD9"/>
    <w:rsid w:val="005979EB"/>
    <w:rsid w:val="005A3F81"/>
    <w:rsid w:val="005A5577"/>
    <w:rsid w:val="005A7A8C"/>
    <w:rsid w:val="005B2843"/>
    <w:rsid w:val="005D44FB"/>
    <w:rsid w:val="005D6826"/>
    <w:rsid w:val="005F257B"/>
    <w:rsid w:val="00602CFC"/>
    <w:rsid w:val="0061531E"/>
    <w:rsid w:val="00633157"/>
    <w:rsid w:val="00650F79"/>
    <w:rsid w:val="0067534C"/>
    <w:rsid w:val="00693A27"/>
    <w:rsid w:val="006A63F0"/>
    <w:rsid w:val="006A7FA2"/>
    <w:rsid w:val="006C0B56"/>
    <w:rsid w:val="006C28E7"/>
    <w:rsid w:val="006D063F"/>
    <w:rsid w:val="006D3395"/>
    <w:rsid w:val="006E6AFA"/>
    <w:rsid w:val="006F0B6B"/>
    <w:rsid w:val="007270F8"/>
    <w:rsid w:val="00752890"/>
    <w:rsid w:val="00755440"/>
    <w:rsid w:val="00760E18"/>
    <w:rsid w:val="00763025"/>
    <w:rsid w:val="0077799E"/>
    <w:rsid w:val="00794119"/>
    <w:rsid w:val="007B5A47"/>
    <w:rsid w:val="007C2882"/>
    <w:rsid w:val="007D0FBC"/>
    <w:rsid w:val="007F6790"/>
    <w:rsid w:val="00805F7E"/>
    <w:rsid w:val="00816A47"/>
    <w:rsid w:val="00822AAD"/>
    <w:rsid w:val="008300CF"/>
    <w:rsid w:val="0083685F"/>
    <w:rsid w:val="00847B4C"/>
    <w:rsid w:val="00893D3E"/>
    <w:rsid w:val="00897644"/>
    <w:rsid w:val="008B0105"/>
    <w:rsid w:val="008B4D32"/>
    <w:rsid w:val="008D1EA3"/>
    <w:rsid w:val="008E64C1"/>
    <w:rsid w:val="00911117"/>
    <w:rsid w:val="00914E95"/>
    <w:rsid w:val="009350E8"/>
    <w:rsid w:val="0094045C"/>
    <w:rsid w:val="009526B0"/>
    <w:rsid w:val="00954A4F"/>
    <w:rsid w:val="009627D8"/>
    <w:rsid w:val="009644F9"/>
    <w:rsid w:val="00966FDE"/>
    <w:rsid w:val="00982597"/>
    <w:rsid w:val="0099186B"/>
    <w:rsid w:val="00991C9D"/>
    <w:rsid w:val="009D4769"/>
    <w:rsid w:val="009F4E89"/>
    <w:rsid w:val="00A061BE"/>
    <w:rsid w:val="00A14C82"/>
    <w:rsid w:val="00A17E5F"/>
    <w:rsid w:val="00A369C9"/>
    <w:rsid w:val="00A437AE"/>
    <w:rsid w:val="00A577A1"/>
    <w:rsid w:val="00A57CA7"/>
    <w:rsid w:val="00A901C8"/>
    <w:rsid w:val="00A934C0"/>
    <w:rsid w:val="00AA7DDC"/>
    <w:rsid w:val="00AB7DF6"/>
    <w:rsid w:val="00AC128C"/>
    <w:rsid w:val="00AC12C6"/>
    <w:rsid w:val="00AF4288"/>
    <w:rsid w:val="00B108B8"/>
    <w:rsid w:val="00B136C5"/>
    <w:rsid w:val="00B17974"/>
    <w:rsid w:val="00B21DEA"/>
    <w:rsid w:val="00B2579D"/>
    <w:rsid w:val="00B334D1"/>
    <w:rsid w:val="00B41B10"/>
    <w:rsid w:val="00B46A07"/>
    <w:rsid w:val="00B53E33"/>
    <w:rsid w:val="00B61DAA"/>
    <w:rsid w:val="00B6773C"/>
    <w:rsid w:val="00B768D6"/>
    <w:rsid w:val="00B8488C"/>
    <w:rsid w:val="00B87514"/>
    <w:rsid w:val="00B91009"/>
    <w:rsid w:val="00B95BEF"/>
    <w:rsid w:val="00B960A2"/>
    <w:rsid w:val="00BB47B5"/>
    <w:rsid w:val="00BC0274"/>
    <w:rsid w:val="00BC0E8B"/>
    <w:rsid w:val="00BC47C9"/>
    <w:rsid w:val="00BE150A"/>
    <w:rsid w:val="00C0003C"/>
    <w:rsid w:val="00C02FD9"/>
    <w:rsid w:val="00C036C4"/>
    <w:rsid w:val="00C1319E"/>
    <w:rsid w:val="00C16AF7"/>
    <w:rsid w:val="00C320EA"/>
    <w:rsid w:val="00C649E7"/>
    <w:rsid w:val="00C71E64"/>
    <w:rsid w:val="00CA5AEF"/>
    <w:rsid w:val="00CB713E"/>
    <w:rsid w:val="00CC34A9"/>
    <w:rsid w:val="00CC3CA0"/>
    <w:rsid w:val="00CE39E6"/>
    <w:rsid w:val="00CE4D50"/>
    <w:rsid w:val="00CE5661"/>
    <w:rsid w:val="00D02CDD"/>
    <w:rsid w:val="00D05105"/>
    <w:rsid w:val="00D2325C"/>
    <w:rsid w:val="00D33FE1"/>
    <w:rsid w:val="00D52514"/>
    <w:rsid w:val="00D81CB3"/>
    <w:rsid w:val="00D94BFC"/>
    <w:rsid w:val="00DA2D76"/>
    <w:rsid w:val="00DB6236"/>
    <w:rsid w:val="00DC2532"/>
    <w:rsid w:val="00DD2BE4"/>
    <w:rsid w:val="00DD7D1B"/>
    <w:rsid w:val="00DE1C4B"/>
    <w:rsid w:val="00DE5EE4"/>
    <w:rsid w:val="00DF15DD"/>
    <w:rsid w:val="00E031F6"/>
    <w:rsid w:val="00E07F59"/>
    <w:rsid w:val="00E12C2E"/>
    <w:rsid w:val="00E241A8"/>
    <w:rsid w:val="00E31F50"/>
    <w:rsid w:val="00E77BE2"/>
    <w:rsid w:val="00E80E24"/>
    <w:rsid w:val="00E90E11"/>
    <w:rsid w:val="00E973BF"/>
    <w:rsid w:val="00ED6F35"/>
    <w:rsid w:val="00EF08BE"/>
    <w:rsid w:val="00EF2DA9"/>
    <w:rsid w:val="00EF5796"/>
    <w:rsid w:val="00F5244C"/>
    <w:rsid w:val="00F6385A"/>
    <w:rsid w:val="00F67308"/>
    <w:rsid w:val="00F71F53"/>
    <w:rsid w:val="00F97A94"/>
    <w:rsid w:val="00FA5906"/>
    <w:rsid w:val="00FB57A4"/>
    <w:rsid w:val="00FD7F98"/>
    <w:rsid w:val="00FE17BA"/>
    <w:rsid w:val="00FE59D8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69"/>
    <o:shapelayout v:ext="edit">
      <o:idmap v:ext="edit" data="1"/>
    </o:shapelayout>
  </w:shapeDefaults>
  <w:decimalSymbol w:val=","/>
  <w:listSeparator w:val=","/>
  <w14:docId w14:val="2683B4CB"/>
  <w15:docId w15:val="{1A65BC7F-6567-4CA2-92B9-D61761C0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D1"/>
    <w:rPr>
      <w:rFonts w:ascii="Gill Sans MT" w:hAnsi="Gill Sans MT" w:cs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F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F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F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llanrubrik">
    <w:name w:val="Mellanrubrik"/>
    <w:basedOn w:val="Normal"/>
    <w:qFormat/>
    <w:rsid w:val="00C02FD9"/>
    <w:pPr>
      <w:spacing w:after="120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70DD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70DD3"/>
    <w:rPr>
      <w:rFonts w:cs="Times New Roman"/>
    </w:rPr>
  </w:style>
  <w:style w:type="paragraph" w:customStyle="1" w:styleId="Sidhuvud1">
    <w:name w:val="Sidhuvud1"/>
    <w:basedOn w:val="Header"/>
    <w:qFormat/>
    <w:rsid w:val="004F4117"/>
    <w:pPr>
      <w:jc w:val="right"/>
    </w:pPr>
    <w:rPr>
      <w:sz w:val="26"/>
    </w:rPr>
  </w:style>
  <w:style w:type="paragraph" w:customStyle="1" w:styleId="Sidhuvud2">
    <w:name w:val="Sidhuvud2"/>
    <w:basedOn w:val="Sidhuvud1"/>
    <w:qFormat/>
    <w:rsid w:val="004F4117"/>
    <w:rPr>
      <w:b/>
      <w:sz w:val="30"/>
    </w:rPr>
  </w:style>
  <w:style w:type="paragraph" w:customStyle="1" w:styleId="Sidhuvud3">
    <w:name w:val="Sidhuvud3"/>
    <w:basedOn w:val="Sidhuvud1"/>
    <w:qFormat/>
    <w:rsid w:val="004F4117"/>
    <w:rPr>
      <w:sz w:val="20"/>
    </w:rPr>
  </w:style>
  <w:style w:type="table" w:styleId="TableGrid">
    <w:name w:val="Table Grid"/>
    <w:basedOn w:val="TableNormal"/>
    <w:uiPriority w:val="39"/>
    <w:rsid w:val="00C02FD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61FCC"/>
    <w:rPr>
      <w:rFonts w:cs="Times New Roman"/>
      <w:color w:val="0000FF"/>
      <w:u w:val="single"/>
    </w:rPr>
  </w:style>
  <w:style w:type="paragraph" w:customStyle="1" w:styleId="Avslutstext">
    <w:name w:val="Avslutstext"/>
    <w:basedOn w:val="Normal"/>
    <w:qFormat/>
    <w:rsid w:val="00177594"/>
    <w:pPr>
      <w:spacing w:before="60"/>
      <w:jc w:val="center"/>
    </w:pPr>
  </w:style>
  <w:style w:type="paragraph" w:customStyle="1" w:styleId="Tabellflt">
    <w:name w:val="Tabellfält"/>
    <w:basedOn w:val="Normal"/>
    <w:qFormat/>
    <w:rsid w:val="00A061BE"/>
    <w:rPr>
      <w:szCs w:val="24"/>
    </w:rPr>
  </w:style>
  <w:style w:type="paragraph" w:customStyle="1" w:styleId="Tabellmellanrum">
    <w:name w:val="Tabellmellanrum"/>
    <w:basedOn w:val="Normal"/>
    <w:qFormat/>
    <w:rsid w:val="0031701B"/>
    <w:rPr>
      <w:bCs/>
      <w:sz w:val="20"/>
      <w:szCs w:val="12"/>
    </w:rPr>
  </w:style>
  <w:style w:type="paragraph" w:customStyle="1" w:styleId="Tabellfltsrubrik">
    <w:name w:val="Tabellfältsrubrik"/>
    <w:basedOn w:val="Normal"/>
    <w:qFormat/>
    <w:rsid w:val="00AC128C"/>
    <w:rPr>
      <w:bCs/>
      <w:sz w:val="20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7D0F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F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0FBC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tagsservice.stockholm/stod-till-foreningar-och-kulturaktor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46957\AppData\Local\Microsoft\Windows\Temporary%20Internet%20Files\Content.Outlook\807L9C33\09%20Lagerbidrag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387CA7-941C-418C-A2E6-ED769E4E3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C:\Users\AA46957\AppData\Local\Microsoft\Windows\Temporary Internet Files\Content.Outlook\807L9C33\09 Lagerbidrag.dot</Template>
  <TotalTime>58</TotalTime>
  <Pages>2</Pages>
  <Words>444</Words>
  <Characters>7835</Characters>
  <Application>Microsoft Office Word</Application>
  <DocSecurity>0</DocSecurity>
  <Lines>65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User</Company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Köhler</dc:creator>
  <cp:lastModifiedBy>Torbjörn Einarsson</cp:lastModifiedBy>
  <cp:revision>26</cp:revision>
  <cp:lastPrinted>2013-10-22T12:59:00Z</cp:lastPrinted>
  <dcterms:created xsi:type="dcterms:W3CDTF">2021-05-16T19:46:00Z</dcterms:created>
  <dcterms:modified xsi:type="dcterms:W3CDTF">2021-05-23T17:03:00Z</dcterms:modified>
</cp:coreProperties>
</file>